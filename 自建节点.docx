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widowControl w:val="true"/>
        <w:pBdr/>
        <w:shd w:val="clear" w:color="auto" w:fill="ffffff"/>
        <w:spacing w:line="538" w:lineRule="atLeast"/>
        <w:ind/>
        <w:jc w:val="center"/>
        <w:outlineLvl w:val="0"/>
        <w:rPr>
          <w:rFonts w:ascii="Microsoft YaHei UI" w:eastAsia="Microsoft YaHei UI" w:cs="宋体"/>
          <w:b/>
          <w:bCs/>
          <w:color w:val="161209"/>
          <w:sz w:val="48"/>
          <w:szCs w:val="48"/>
        </w:rPr>
      </w:pPr>
      <w:r>
        <w:rPr>
          <w:rFonts w:hint="eastAsia" w:ascii="Microsoft YaHei UI" w:eastAsia="Microsoft YaHei UI" w:cs="宋体"/>
          <w:b/>
          <w:bCs/>
          <w:color w:val="161209"/>
          <w:sz w:val="48"/>
          <w:szCs w:val="48"/>
        </w:rPr>
        <w:t xml:space="preserve">利用 Cloudflare Pages 和 BPB 面板搭建免费VPN订阅节点</w:t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  <w:r>
        <w:rPr>
          <w:rFonts w:ascii="Microsoft YaHei UI" w:eastAsia="Microsoft YaHei UI" w:cs="宋体"/>
          <w:b/>
          <w:bCs/>
          <w:color w:val="161209"/>
          <w:sz w:val="48"/>
          <w:szCs w:val="48"/>
        </w:rPr>
      </w:r>
    </w:p>
    <w:p>
      <w:pPr>
        <w:pBdr/>
        <w:spacing/>
        <w:ind/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pPr>
      <w:r>
        <w:rPr>
          <w:rFonts w:hint="eastAsia"/>
          <w:color w:val="4472c4"/>
          <w:sz w:val="28"/>
          <w:szCs w:val="28"/>
          <w14:textFill>
            <w14:solidFill>
              <w14:srgbClr w14:val="4472C4"/>
            </w14:solidFill>
          </w14:textFill>
        </w:rPr>
        <w:t xml:space="preserve">本教程利用互联网大善人Cloudflare搭建属于自己的vpn节点，最重要的是他速度快、稳定且免费</w:t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  <w:r>
        <w:rPr>
          <w:color w:val="4472c4"/>
          <w:sz w:val="28"/>
          <w:szCs w:val="28"/>
          <w14:textFill>
            <w14:solidFill>
              <w14:srgbClr w14:val="4472C4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首先我们需要准备一个cloudflare账号和github账号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color w:val="c00000"/>
          <w:sz w:val="28"/>
          <w:szCs w:val="28"/>
        </w:rPr>
      </w:pPr>
      <w:r>
        <w:rPr>
          <w:sz w:val="28"/>
          <w:szCs w:val="28"/>
        </w:rPr>
        <w:t xml:space="preserve">G</w:t>
      </w:r>
      <w:r>
        <w:rPr>
          <w:rFonts w:hint="eastAsia"/>
          <w:sz w:val="28"/>
          <w:szCs w:val="28"/>
        </w:rPr>
        <w:t xml:space="preserve">ithub如果不能正常访问请使用steam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"https://steampp.net/"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https://steampp.net/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）加速Github，</w:t>
      </w:r>
      <w:r>
        <w:rPr>
          <w:rFonts w:hint="eastAsia"/>
          <w:color w:val="c00000"/>
          <w:sz w:val="28"/>
          <w:szCs w:val="28"/>
        </w:rPr>
        <w:t xml:space="preserve">请注意文档中有上面这种蓝字且带下划线的文字，按住键盘上的ctrl键再用鼠标点他可以直接打开网址</w:t>
      </w:r>
      <w:bookmarkStart w:id="0" w:name="_GoBack"/>
      <w:r/>
      <w:bookmarkEnd w:id="0"/>
      <w:r>
        <w:rPr>
          <w:rFonts w:hint="eastAsia"/>
          <w:color w:val="c00000"/>
          <w:sz w:val="28"/>
          <w:szCs w:val="28"/>
        </w:rPr>
        <w:t xml:space="preserve">。</w:t>
      </w:r>
      <w:r>
        <w:rPr>
          <w:rFonts w:hint="eastAsia"/>
          <w:color w:val="c00000"/>
          <w:sz w:val="28"/>
          <w:szCs w:val="28"/>
        </w:rPr>
      </w:r>
      <w:r>
        <w:rPr>
          <w:rFonts w:hint="eastAsia"/>
          <w:color w:val="c00000"/>
          <w:sz w:val="28"/>
          <w:szCs w:val="28"/>
        </w:rPr>
      </w:r>
    </w:p>
    <w:p>
      <w:pPr>
        <w:pStyle w:val="875"/>
        <w:numPr>
          <w:ilvl w:val="0"/>
          <w:numId w:val="1"/>
        </w:numPr>
        <w:pBdr/>
        <w:spacing/>
        <w:ind/>
        <w:jc w:val="center"/>
        <w:rPr/>
      </w:pPr>
      <w:r>
        <w:rPr>
          <w:rFonts w:hint="eastAsia"/>
        </w:rPr>
        <w:t xml:space="preserve">Github（</w:t>
      </w:r>
      <w:r>
        <w:rPr>
          <w:rStyle w:val="879"/>
        </w:rPr>
        <w:fldChar w:fldCharType="begin"/>
      </w:r>
      <w:r>
        <w:instrText xml:space="preserve">HYPERLINK "https://github.com/"</w:instrText>
      </w:r>
      <w:r>
        <w:rPr>
          <w:rStyle w:val="879"/>
        </w:rPr>
        <w:fldChar w:fldCharType="separate"/>
      </w:r>
      <w:r>
        <w:rPr>
          <w:rStyle w:val="879"/>
        </w:rPr>
        <w:t xml:space="preserve">https://github.com/</w:t>
      </w:r>
      <w:r>
        <w:rPr>
          <w:rStyle w:val="879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访问github，右上角sign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 xml:space="preserve">进行注册，注册好的可以快速跳过这里到这一部分下面添加BPB面板项目的步骤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45460"/>
                <wp:effectExtent l="0" t="0" r="17" b="17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1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0">
                          <a:off x="0" y="0"/>
                          <a:ext cx="5274310" cy="3045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15.30pt;height:239.80pt;mso-wrap-distance-left:0.00pt;mso-wrap-distance-top:0.00pt;mso-wrap-distance-right:0.00pt;mso-wrap-distance-bottom:0.00pt;rotation:0;z-index:1;" stroked="f" strokeweight="0.75pt">
                <v:imagedata r:id="rId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输入邮箱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5804"/>
                <wp:effectExtent l="0" t="0" r="17" b="33"/>
                <wp:docPr id="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图片 1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>
                          <a:off x="0" y="0"/>
                          <a:ext cx="5274310" cy="19958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5.30pt;height:157.15pt;mso-wrap-distance-left:0.00pt;mso-wrap-distance-top:0.00pt;mso-wrap-distance-right:0.00pt;mso-wrap-distance-bottom:0.00pt;rotation:0;z-index:1;" stroked="f" strokeweight="0.75pt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接着输入密码，再根据后面提示完成信息填写注册github，就不一一演示了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65095"/>
                <wp:effectExtent l="0" t="0" r="17" b="41"/>
                <wp:docPr id="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图片 1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>
                          <a:off x="0" y="0"/>
                          <a:ext cx="5274310" cy="26650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15.30pt;height:209.85pt;mso-wrap-distance-left:0.00pt;mso-wrap-distance-top:0.00pt;mso-wrap-distance-right:0.00pt;mso-wrap-distance-bottom:0.00pt;rotation:0;z-index:1;" stroked="f" strokeweight="0.75pt">
                <v:imagedata r:id="rId1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成功注册之后，访问</w:t>
      </w:r>
      <w:r>
        <w:rPr>
          <w:rStyle w:val="879"/>
          <w:rFonts w:hint="eastAsia"/>
          <w:sz w:val="28"/>
          <w:szCs w:val="28"/>
        </w:rPr>
        <w:fldChar w:fldCharType="begin"/>
      </w:r>
      <w:r>
        <w:instrText xml:space="preserve">HYPERLINK "https://github.com/bia-pain-bache/BPB-Worker-Panel"</w:instrText>
      </w:r>
      <w:r>
        <w:rPr>
          <w:rStyle w:val="879"/>
          <w:rFonts w:hint="eastAsia"/>
          <w:sz w:val="28"/>
          <w:szCs w:val="28"/>
        </w:rPr>
        <w:fldChar w:fldCharType="separate"/>
      </w:r>
      <w:r>
        <w:rPr>
          <w:rStyle w:val="879"/>
          <w:rFonts w:hint="eastAsia"/>
          <w:sz w:val="28"/>
          <w:szCs w:val="28"/>
        </w:rPr>
        <w:t xml:space="preserve">BPB面板（</w:t>
      </w:r>
      <w:r>
        <w:rPr>
          <w:rStyle w:val="879"/>
          <w:sz w:val="28"/>
          <w:szCs w:val="28"/>
        </w:rPr>
        <w:t xml:space="preserve">https://github.com/bia-pain-bache/BPB-Worker-Panel</w:t>
      </w:r>
      <w:r>
        <w:rPr>
          <w:rStyle w:val="879"/>
          <w:rFonts w:hint="eastAsia"/>
          <w:sz w:val="28"/>
          <w:szCs w:val="28"/>
        </w:rPr>
        <w:t xml:space="preserve">）</w:t>
      </w:r>
      <w:r>
        <w:rPr>
          <w:rStyle w:val="879"/>
          <w:rFonts w:hint="eastAsia"/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项目，点击右上角的fork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52625"/>
                <wp:effectExtent l="0" t="0" r="17" b="30"/>
                <wp:docPr id="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图片 1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>
                          <a:off x="0" y="0"/>
                          <a:ext cx="5274310" cy="19526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15.30pt;height:153.75pt;mso-wrap-distance-left:0.00pt;mso-wrap-distance-top:0.00pt;mso-wrap-distance-right:0.00pt;mso-wrap-distance-bottom:0.00pt;rotation:0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fork，一般保持默认即可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86404"/>
                <wp:effectExtent l="0" t="0" r="17" b="19"/>
                <wp:docPr id="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图片 1 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>
                          <a:off x="0" y="0"/>
                          <a:ext cx="5274310" cy="298640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5.30pt;height:235.15pt;mso-wrap-distance-left:0.00pt;mso-wrap-distance-top:0.00pt;mso-wrap-distance-right:0.00pt;mso-wrap-distance-bottom:0.00pt;rotation:0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之后进行下一步cloudflare的注册登录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2.C</w:t>
      </w:r>
      <w:r>
        <w:rPr>
          <w:rFonts w:hint="eastAsia"/>
        </w:rPr>
        <w:t xml:space="preserve">loudflare（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"https://www.cloudflare-cn.com/enterprise"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https://www.cloudflare-cn.com/enterprise</w:t>
      </w:r>
      <w:r>
        <w:rPr>
          <w:rStyle w:val="879"/>
          <w:sz w:val="28"/>
          <w:szCs w:val="28"/>
        </w:rPr>
        <w:fldChar w:fldCharType="end"/>
      </w:r>
      <w:r>
        <w:rPr>
          <w:rFonts w:hint="eastAsia"/>
        </w:rPr>
        <w:t xml:space="preserve">）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进入Cloudflare点右上角注册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94305"/>
                <wp:effectExtent l="0" t="0" r="17" b="10"/>
                <wp:docPr id="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图片 1 1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>
                          <a:off x="0" y="0"/>
                          <a:ext cx="5274310" cy="26943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15.30pt;height:212.15pt;mso-wrap-distance-left:0.00pt;mso-wrap-distance-top:0.00pt;mso-wrap-distance-right:0.00pt;mso-wrap-distance-bottom:0.00pt;rotation:0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按照提示选择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54300"/>
                <wp:effectExtent l="0" t="0" r="17" b="9"/>
                <wp:docPr id="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图片 1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>
                          <a:off x="0" y="0"/>
                          <a:ext cx="5274310" cy="265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5.30pt;height:209.00pt;mso-wrap-distance-left:0.00pt;mso-wrap-distance-top:0.00pt;mso-wrap-distance-right:0.00pt;mso-wrap-distance-bottom:0.00pt;rotation:0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填写邮箱密码进行注册，qq邮箱都可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732144"/>
                <wp:effectExtent l="0" t="0" r="17" b="9"/>
                <wp:docPr id="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图片 1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0">
                          <a:off x="0" y="0"/>
                          <a:ext cx="5274310" cy="573214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5.30pt;height:451.35pt;mso-wrap-distance-left:0.00pt;mso-wrap-distance-top:0.00pt;mso-wrap-distance-right:0.00pt;mso-wrap-distance-bottom:0.00pt;rotation:0;z-index:1;" stroked="f" strokeweight="0.75pt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>
        <w:rPr>
          <w:rFonts w:hint="eastAsia"/>
          <w:b/>
          <w:bCs/>
          <w:sz w:val="28"/>
          <w:szCs w:val="28"/>
        </w:rPr>
        <w:t xml:space="preserve">Workers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下的</w:t>
      </w:r>
      <w:r>
        <w:rPr>
          <w:rFonts w:hint="eastAsia"/>
          <w:b/>
          <w:bCs/>
          <w:sz w:val="28"/>
          <w:szCs w:val="28"/>
        </w:rPr>
        <w:t xml:space="preserve">概述</w:t>
      </w:r>
      <w:r>
        <w:rPr>
          <w:rFonts w:hint="eastAsia"/>
          <w:sz w:val="28"/>
          <w:szCs w:val="28"/>
        </w:rPr>
        <w:t xml:space="preserve">点击创建，由于我已经创建了所以你们的界面应该和我不一样，反正找到创建按钮点它即可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0470"/>
                <wp:effectExtent l="0" t="0" r="17" b="7"/>
                <wp:docPr id="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图片 1 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>
                          <a:off x="0" y="0"/>
                          <a:ext cx="5274310" cy="24904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5.30pt;height:196.10pt;mso-wrap-distance-left:0.00pt;mso-wrap-distance-top:0.00pt;mso-wrap-distance-right:0.00pt;mso-wrap-distance-bottom:0.00pt;rotation:0;z-index:1;" stroked="f" strokeweight="0.75pt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按照步骤选择pages然后连接到git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76805"/>
                <wp:effectExtent l="0" t="0" r="17" b="27"/>
                <wp:docPr id="1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图片 1 3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>
                          <a:off x="0" y="0"/>
                          <a:ext cx="5274310" cy="23768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5.30pt;height:187.15pt;mso-wrap-distance-left:0.00pt;mso-wrap-distance-top:0.00pt;mso-wrap-distance-right:0.00pt;mso-wrap-distance-bottom:0.00pt;rotation:0;z-index:1;" stroked="f" strokeweight="0.75pt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绑定上一步创建好的github，右侧可以不用选择All，选Only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repositories然后在选择刚才fork好的项目也可以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1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图片 1 3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5.30pt;height:219.80pt;mso-wrap-distance-left:0.00pt;mso-wrap-distance-top:0.00pt;mso-wrap-distance-right:0.00pt;mso-wrap-distance-bottom:0.00pt;rotation:0;z-index:1;" stroked="f" strokeweight="0.75pt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再选择好自己的存储库点右下角开始设置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29254"/>
                <wp:effectExtent l="0" t="0" r="17" b="20"/>
                <wp:docPr id="1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图片 1 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>
                          <a:off x="0" y="0"/>
                          <a:ext cx="5274310" cy="292925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30pt;height:230.65pt;mso-wrap-distance-left:0.00pt;mso-wrap-distance-top:0.00pt;mso-wrap-distance-right:0.00pt;mso-wrap-distance-bottom:0.00pt;rotation:0;z-index:1;" stroked="f" strokeweight="0.75pt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接着下滑找到环境变量展开，添加两个变量UUID和</w:t>
      </w: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，注意都是大写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56230"/>
                <wp:effectExtent l="0" t="0" r="17" b="12"/>
                <wp:docPr id="1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图片 1 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>
                          <a:off x="0" y="0"/>
                          <a:ext cx="5274310" cy="285623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5.30pt;height:224.90pt;mso-wrap-distance-left:0.00pt;mso-wrap-distance-top:0.00pt;mso-wrap-distance-right:0.00pt;mso-wrap-distance-bottom:0.00pt;rotation:0;z-index:1;" stroked="f" strokeweight="0.75pt">
                <v:imagedata r:id="rId21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UUID的值可以找UUID生成网站在线生成</w:t>
      </w:r>
      <w:r>
        <w:rPr>
          <w:sz w:val="28"/>
          <w:szCs w:val="28"/>
        </w:rPr>
        <w:t xml:space="preserve">https://1024tools.com/uuid</w:t>
      </w:r>
      <w:r>
        <w:rPr>
          <w:rFonts w:hint="eastAsia"/>
          <w:sz w:val="28"/>
          <w:szCs w:val="28"/>
        </w:rPr>
        <w:t xml:space="preserve">或</w:t>
      </w:r>
      <w:r>
        <w:rPr>
          <w:sz w:val="28"/>
          <w:szCs w:val="28"/>
        </w:rPr>
        <w:t xml:space="preserve">https://www.lddgo.net/string/uuid或https://www.uuidgenerator.net/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04465"/>
                <wp:effectExtent l="0" t="0" r="17" b="22"/>
                <wp:docPr id="1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图片 1 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>
                          <a:off x="0" y="0"/>
                          <a:ext cx="5274310" cy="270446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15.30pt;height:212.95pt;mso-wrap-distance-left:0.00pt;mso-wrap-distance-top:0.00pt;mso-wrap-distance-right:0.00pt;mso-wrap-distance-bottom:0.00pt;rotation:0;z-index:1;" stroked="f" strokeweight="0.75pt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 xml:space="preserve">如果你不使用我上述提到的网站生成uuid，请确保uuid的格式如下,否则会出现Invalid UUID报错</w:t>
      </w:r>
      <w:r>
        <w:rPr>
          <w:color w:val="c00000"/>
          <w:sz w:val="44"/>
          <w:szCs w:val="44"/>
        </w:rPr>
      </w:r>
      <w:r>
        <w:rPr>
          <w:color w:val="c00000"/>
          <w:sz w:val="44"/>
          <w:szCs w:val="44"/>
        </w:rPr>
      </w:r>
    </w:p>
    <w:p>
      <w:pPr>
        <w:pBdr/>
        <w:spacing/>
        <w:ind/>
        <w:rPr>
          <w:sz w:val="30"/>
          <w:szCs w:val="30"/>
        </w:rPr>
      </w:pPr>
      <w:r>
        <w:rPr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82341"/>
                <wp:effectExtent l="0" t="0" r="17" b="21"/>
                <wp:docPr id="15" name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图片 4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>
                          <a:off x="0" y="0"/>
                          <a:ext cx="5274310" cy="3782341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15.30pt;height:297.82pt;mso-wrap-distance-left:0.00pt;mso-wrap-distance-top:0.00pt;mso-wrap-distance-right:0.00pt;mso-wrap-distance-bottom:0.00pt;rotation:0;z-index:1;" stroked="f" strokeweight="0.75pt">
                <v:imagedata r:id="rId23" o:title=""/>
                <o:lock v:ext="edit" rotation="t"/>
              </v:shape>
            </w:pict>
          </mc:Fallback>
        </mc:AlternateContent>
      </w:r>
      <w:r>
        <w:rPr>
          <w:sz w:val="30"/>
          <w:szCs w:val="30"/>
        </w:rPr>
      </w:r>
      <w:r>
        <w:rPr>
          <w:sz w:val="30"/>
          <w:szCs w:val="30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PROXYIP</w:t>
      </w:r>
      <w:r>
        <w:rPr>
          <w:rFonts w:hint="eastAsia"/>
          <w:sz w:val="28"/>
          <w:szCs w:val="28"/>
        </w:rPr>
        <w:t xml:space="preserve">可以到</w:t>
      </w:r>
      <w:hyperlink r:id="rId24" w:tooltip="https://www.nslookup.io/domains/bpb.yousef.isegaro.com/dns-records/" w:history="1">
        <w:r>
          <w:rPr>
            <w:rStyle w:val="879"/>
            <w:rFonts w:hint="eastAsia"/>
            <w:sz w:val="28"/>
            <w:szCs w:val="28"/>
          </w:rPr>
        </w:r>
        <w:r>
          <w:rPr>
            <w:rStyle w:val="879"/>
            <w:sz w:val="28"/>
            <w:szCs w:val="28"/>
          </w:rPr>
          <w:fldChar w:fldCharType="begin"/>
        </w:r>
        <w:r>
          <w:rPr>
            <w:rStyle w:val="879"/>
          </w:rPr>
          <w:instrText xml:space="preserve">HYPERLINK "https://www.nslookup.io/domains/cdn.xn--b6gac.eu.org/dns-records/"</w:instrText>
        </w:r>
        <w:r>
          <w:rPr>
            <w:rStyle w:val="879"/>
            <w:sz w:val="28"/>
            <w:szCs w:val="28"/>
          </w:rPr>
          <w:fldChar w:fldCharType="separate"/>
        </w:r>
        <w:r>
          <w:rPr>
            <w:rStyle w:val="879"/>
            <w:sz w:val="28"/>
            <w:szCs w:val="28"/>
          </w:rPr>
          <w:t xml:space="preserve">这里</w:t>
        </w:r>
        <w:r>
          <w:rPr>
            <w:rStyle w:val="879"/>
            <w:rFonts w:hint="eastAsia"/>
            <w:sz w:val="28"/>
            <w:szCs w:val="28"/>
          </w:rPr>
          <w:t xml:space="preserve">随机选择一个ip</w:t>
        </w:r>
        <w:r>
          <w:rPr>
            <w:rStyle w:val="879"/>
            <w:sz w:val="28"/>
            <w:szCs w:val="28"/>
          </w:rPr>
          <w:fldChar w:fldCharType="end"/>
        </w:r>
        <w:r>
          <w:rPr>
            <w:rStyle w:val="879"/>
            <w:sz w:val="28"/>
            <w:szCs w:val="28"/>
          </w:rPr>
        </w:r>
      </w:hyperlink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6649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970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08" cy="3666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15.30pt;height:288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选好UUID和PROXYID填入变量的值，信息自己找不用抄这里的，之后点保存并部署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474585"/>
                <wp:effectExtent l="0" t="0" r="17" b="45"/>
                <wp:docPr id="1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图片 1 5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>
                          <a:off x="0" y="0"/>
                          <a:ext cx="5274310" cy="74745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15.30pt;height:588.55pt;mso-wrap-distance-left:0.00pt;mso-wrap-distance-top:0.00pt;mso-wrap-distance-right:0.00pt;mso-wrap-distance-bottom:0.00pt;rotation:0;z-index:1;" stroked="f" strokeweight="0.75pt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稍等片刻就会部署成功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50310"/>
                <wp:effectExtent l="0" t="0" r="17" b="6"/>
                <wp:docPr id="1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图片 1 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>
                          <a:off x="0" y="0"/>
                          <a:ext cx="5274310" cy="37503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15.30pt;height:295.30pt;mso-wrap-distance-left:0.00pt;mso-wrap-distance-top:0.00pt;mso-wrap-distance-right:0.00pt;mso-wrap-distance-bottom:0.00pt;rotation:0;z-index:1;" stroked="f" strokeweight="0.75pt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rFonts w:ascii="等线 Light" w:eastAsia="等线 Light" w:cs="Times New Roman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rFonts w:hint="eastAsia" w:ascii="等线 Light" w:eastAsia="等线 Light" w:cs="Times New Roman"/>
          <w:b/>
          <w:bCs/>
          <w:sz w:val="32"/>
          <w:szCs w:val="32"/>
        </w:rPr>
        <w:t xml:space="preserve">创建kv命名空间</w:t>
      </w:r>
      <w:r>
        <w:rPr>
          <w:rFonts w:ascii="等线 Light" w:eastAsia="等线 Light" w:cs="Times New Roman"/>
          <w:b/>
          <w:bCs/>
          <w:sz w:val="32"/>
          <w:szCs w:val="32"/>
        </w:rPr>
      </w:r>
      <w:r>
        <w:rPr>
          <w:rFonts w:ascii="等线 Light" w:eastAsia="等线 Light" w:cs="Times New Roman"/>
          <w:b/>
          <w:bCs/>
          <w:sz w:val="32"/>
          <w:szCs w:val="32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左侧找到KV点进去创建命名空间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3005"/>
                <wp:effectExtent l="0" t="0" r="17" b="26"/>
                <wp:docPr id="1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图片 1 5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>
                          <a:off x="0" y="0"/>
                          <a:ext cx="5274310" cy="245300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15.30pt;height:193.15pt;mso-wrap-distance-left:0.00pt;mso-wrap-distance-top:0.00pt;mso-wrap-distance-right:0.00pt;mso-wrap-distance-bottom:0.00pt;rotation:0;z-index:1;" stroked="f" strokeweight="0.75pt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填写名称，随意填写即可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9085"/>
                <wp:effectExtent l="0" t="0" r="17" b="12"/>
                <wp:docPr id="2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图片 1 6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>
                          <a:off x="0" y="0"/>
                          <a:ext cx="5274310" cy="28390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5.30pt;height:223.55pt;mso-wrap-distance-left:0.00pt;mso-wrap-distance-top:0.00pt;mso-wrap-distance-right:0.00pt;mso-wrap-distance-bottom:0.00pt;rotation:0;z-index:1;" stroked="f" strokeweight="0.75pt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4</w:t>
      </w:r>
      <w:r>
        <w:t xml:space="preserve">.</w:t>
      </w:r>
      <w:r>
        <w:rPr>
          <w:rFonts w:hint="eastAsia"/>
        </w:rPr>
        <w:t xml:space="preserve">绑定命名空间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回到概述页点进去自己创建好的pages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26410"/>
                <wp:effectExtent l="0" t="0" r="17" b="17"/>
                <wp:docPr id="2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图片 1 6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>
                          <a:off x="0" y="0"/>
                          <a:ext cx="5274310" cy="30264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5.30pt;height:238.30pt;mso-wrap-distance-left:0.00pt;mso-wrap-distance-top:0.00pt;mso-wrap-distance-right:0.00pt;mso-wrap-distance-bottom:0.00pt;rotation:0;z-index:1;" stroked="f" strokeweight="0.75pt">
                <v:imagedata r:id="rId3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设置-变量与机密，在“绑定”中点添加选择KV命名空间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63215"/>
                <wp:effectExtent l="0" t="0" r="17" b="44"/>
                <wp:docPr id="2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图片 1 6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>
                          <a:off x="0" y="0"/>
                          <a:ext cx="5274310" cy="286321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5.30pt;height:225.45pt;mso-wrap-distance-left:0.00pt;mso-wrap-distance-top:0.00pt;mso-wrap-distance-right:0.00pt;mso-wrap-distance-bottom:0.00pt;rotation:0;z-index:1;" stroked="f" strokeweight="0.75pt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变量名称只能填写</w:t>
      </w:r>
      <w:r>
        <w:rPr>
          <w:rFonts w:hint="eastAsia"/>
          <w:b/>
          <w:bCs/>
          <w:sz w:val="28"/>
          <w:szCs w:val="28"/>
        </w:rPr>
        <w:t xml:space="preserve">bpb</w:t>
      </w:r>
      <w:r>
        <w:rPr>
          <w:rFonts w:hint="eastAsia"/>
          <w:sz w:val="28"/>
          <w:szCs w:val="28"/>
        </w:rPr>
        <w:t xml:space="preserve">，KV命名空间选择你自己刚才创建的，然后点保存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67150" cy="7423150"/>
                <wp:effectExtent l="0" t="0" r="36" b="45"/>
                <wp:docPr id="2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图片 1 6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>
                          <a:off x="0" y="0"/>
                          <a:ext cx="3867150" cy="74231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04.50pt;height:584.50pt;mso-wrap-distance-left:0.00pt;mso-wrap-distance-top:0.00pt;mso-wrap-distance-right:0.00pt;mso-wrap-distance-bottom:0.00pt;rotation:0;z-index:1;" stroked="f" strokeweight="0.75pt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5</w:t>
      </w:r>
      <w:r>
        <w:t xml:space="preserve">.</w:t>
      </w:r>
      <w:r>
        <w:rPr>
          <w:rFonts w:hint="eastAsia"/>
        </w:rPr>
        <w:t xml:space="preserve">重新部署pages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点部署-下方所有部署最上面一条右侧三个点展开-点重试部署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39314"/>
                <wp:effectExtent l="0" t="0" r="17" b="32"/>
                <wp:docPr id="2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图片 1 7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>
                          <a:off x="0" y="0"/>
                          <a:ext cx="5274310" cy="21393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15.30pt;height:168.45pt;mso-wrap-distance-left:0.00pt;mso-wrap-distance-top:0.00pt;mso-wrap-distance-right:0.00pt;mso-wrap-distance-bottom:0.00pt;rotation:0;z-index:1;" stroked="f" strokeweight="0.75pt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稍等一会就可以部署成功大概十多秒，接着点击上方的域进行访问，访问路径后面加上/</w:t>
      </w:r>
      <w:r>
        <w:rPr>
          <w:sz w:val="28"/>
          <w:szCs w:val="28"/>
        </w:rPr>
        <w:t xml:space="preserve">panel</w:t>
      </w:r>
      <w:r>
        <w:rPr>
          <w:rFonts w:hint="eastAsia"/>
          <w:sz w:val="28"/>
          <w:szCs w:val="28"/>
        </w:rPr>
        <w:t xml:space="preserve">，例如</w:t>
      </w:r>
      <w:r>
        <w:rPr>
          <w:rStyle w:val="879"/>
          <w:rFonts w:hint="eastAsia"/>
          <w:sz w:val="28"/>
          <w:szCs w:val="28"/>
        </w:rPr>
        <w:fldChar w:fldCharType="begin"/>
      </w:r>
      <w:r>
        <w:instrText xml:space="preserve">HYPERLINK "https://abcdefgxxxxx.pages.dev/panel"</w:instrText>
      </w:r>
      <w:r>
        <w:rPr>
          <w:rStyle w:val="879"/>
          <w:rFonts w:hint="eastAsia"/>
          <w:sz w:val="28"/>
          <w:szCs w:val="28"/>
        </w:rPr>
        <w:fldChar w:fldCharType="separate"/>
      </w:r>
      <w:r>
        <w:rPr>
          <w:rStyle w:val="879"/>
          <w:rFonts w:hint="eastAsia"/>
          <w:sz w:val="28"/>
          <w:szCs w:val="28"/>
        </w:rPr>
        <w:t xml:space="preserve">h</w:t>
      </w:r>
      <w:r>
        <w:rPr>
          <w:rStyle w:val="879"/>
          <w:sz w:val="28"/>
          <w:szCs w:val="28"/>
        </w:rPr>
        <w:t xml:space="preserve">ttps://abcdefgxxxxx.pages.dev/panel</w:t>
      </w:r>
      <w:r>
        <w:rPr>
          <w:rStyle w:val="879"/>
          <w:rFonts w:hint="eastAsia"/>
          <w:sz w:val="28"/>
          <w:szCs w:val="28"/>
        </w:rPr>
        <w:fldChar w:fldCharType="end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28495"/>
                <wp:effectExtent l="0" t="0" r="17" b="2"/>
                <wp:docPr id="2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图片 1 7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rot="0">
                          <a:off x="0" y="0"/>
                          <a:ext cx="5274310" cy="19284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15.30pt;height:151.85pt;mso-wrap-distance-left:0.00pt;mso-wrap-distance-top:0.00pt;mso-wrap-distance-right:0.00pt;mso-wrap-distance-bottom:0.00pt;rotation:0;z-index:1;" stroked="f" strokeweight="0.75pt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第一次访问项目更改密码避免被盗用，任何人拿到你的网址都能进行访问后台，所以一定要保管好地址和密码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46425"/>
                <wp:effectExtent l="0" t="0" r="17" b="15"/>
                <wp:docPr id="2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图片 1 7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rot="0">
                          <a:off x="0" y="0"/>
                          <a:ext cx="5274310" cy="3146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15.30pt;height:247.75pt;mso-wrap-distance-left:0.00pt;mso-wrap-distance-top:0.00pt;mso-wrap-distance-right:0.00pt;mso-wrap-distance-bottom:0.00pt;rotation:0;z-index:1;" stroked="f" strokeweight="0.75pt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6</w:t>
      </w:r>
      <w:r>
        <w:t xml:space="preserve">.</w:t>
      </w:r>
      <w:r>
        <w:rPr>
          <w:rFonts w:hint="eastAsia"/>
        </w:rPr>
        <w:t xml:space="preserve">面板设置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RULES，根据自己需求勾选，接着点APPLY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76195"/>
                <wp:effectExtent l="0" t="0" r="17" b="8"/>
                <wp:docPr id="2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图片 1 8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0">
                          <a:off x="0" y="0"/>
                          <a:ext cx="5274310" cy="257619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5.30pt;height:202.85pt;mso-wrap-distance-left:0.00pt;mso-wrap-distance-top:0.00pt;mso-wrap-distance-right:0.00pt;mso-wrap-distance-bottom:0.00pt;rotation:0;z-index:1;" stroked="f" strokeweight="0.75pt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Scanner进行扫描</w:t>
      </w:r>
      <w:r>
        <w:rPr>
          <w:rFonts w:hint="eastAsia"/>
          <w:sz w:val="28"/>
          <w:szCs w:val="28"/>
        </w:rPr>
        <w:t xml:space="preserve">，</w:t>
      </w:r>
      <w:r>
        <w:rPr>
          <w:rFonts w:hint="eastAsia"/>
          <w:sz w:val="28"/>
          <w:szCs w:val="28"/>
        </w:rPr>
        <w:t xml:space="preserve">这里</w:t>
      </w:r>
      <w:r>
        <w:rPr>
          <w:rFonts w:hint="eastAsia"/>
          <w:sz w:val="28"/>
          <w:szCs w:val="28"/>
        </w:rPr>
        <w:t xml:space="preserve">的</w:t>
      </w:r>
      <w:r>
        <w:rPr>
          <w:rFonts w:hint="eastAsia"/>
          <w:sz w:val="28"/>
          <w:szCs w:val="28"/>
        </w:rPr>
        <w:t xml:space="preserve">按钮</w:t>
      </w:r>
      <w:r>
        <w:rPr>
          <w:sz w:val="28"/>
          <w:szCs w:val="28"/>
        </w:rPr>
        <w:t xml:space="preserve">于</w:t>
      </w:r>
      <w:r>
        <w:rPr>
          <w:sz w:val="28"/>
          <w:szCs w:val="28"/>
        </w:rPr>
        <w:t xml:space="preserve">bpb</w:t>
      </w:r>
      <w:r>
        <w:rPr>
          <w:sz w:val="28"/>
          <w:szCs w:val="28"/>
          <w:lang w:val="zh-CN"/>
        </w:rPr>
      </w:r>
      <w:r>
        <w:rPr>
          <w:sz w:val="28"/>
          <w:szCs w:val="28"/>
          <w:lang w:val="zh-CN"/>
        </w:rPr>
        <w:t xml:space="preserve">为2.7.5</w:t>
      </w:r>
      <w:r>
        <w:rPr>
          <w:sz w:val="28"/>
          <w:szCs w:val="28"/>
          <w:lang w:val="zh-CN"/>
        </w:rPr>
        <w:t xml:space="preserve">版本</w:t>
      </w:r>
      <w:r>
        <w:rPr>
          <w:sz w:val="28"/>
          <w:szCs w:val="28"/>
          <w:lang w:val="zh-CN"/>
        </w:rPr>
        <w:t xml:space="preserve">的时</w:t>
      </w:r>
      <w:r>
        <w:rPr>
          <w:sz w:val="28"/>
          <w:szCs w:val="28"/>
          <w:lang w:val="zh-CN"/>
        </w:rPr>
        <w:t xml:space="preserve">变更了</w:t>
      </w:r>
      <w:r>
        <w:rPr>
          <w:sz w:val="28"/>
          <w:szCs w:val="28"/>
          <w:lang w:val="zh-CN"/>
        </w:rPr>
        <w:t xml:space="preserve">，</w:t>
      </w:r>
      <w:r>
        <w:rPr>
          <w:sz w:val="28"/>
          <w:szCs w:val="28"/>
          <w:lang w:val="zh-CN"/>
        </w:rPr>
        <w:t xml:space="preserve">稍后</w:t>
      </w:r>
      <w:r>
        <w:rPr>
          <w:sz w:val="28"/>
          <w:szCs w:val="28"/>
          <w:lang w:val="zh-CN"/>
        </w:rPr>
        <w:t xml:space="preserve">会介绍</w:t>
      </w:r>
      <w:r>
        <w:rPr>
          <w:sz w:val="28"/>
          <w:szCs w:val="28"/>
          <w:lang w:val="zh-CN"/>
        </w:rPr>
        <w:t xml:space="preserve">请继续</w:t>
      </w:r>
      <w:r>
        <w:rPr>
          <w:sz w:val="28"/>
          <w:szCs w:val="28"/>
          <w:lang w:val="zh-CN"/>
        </w:rPr>
        <w:t xml:space="preserve">往下看</w:t>
      </w:r>
      <w:r>
        <w:rPr>
          <w:sz w:val="28"/>
          <w:szCs w:val="28"/>
          <w:lang w:val="zh-CN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2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图片 1 8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5.30pt;height:195.50pt;mso-wrap-distance-left:0.00pt;mso-wrap-distance-top:0.00pt;mso-wrap-distance-right:0.00pt;mso-wrap-distance-bottom:0.00pt;rotation:0;z-index:1;" stroked="f" strokeweight="0.75pt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进行ip扫描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19960"/>
                <wp:effectExtent l="0" t="0" r="17" b="2"/>
                <wp:docPr id="2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图片 1 8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rot="0">
                          <a:off x="0" y="0"/>
                          <a:ext cx="5274310" cy="22199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15.30pt;height:174.80pt;mso-wrap-distance-left:0.00pt;mso-wrap-distance-top:0.00pt;mso-wrap-distance-right:0.00pt;mso-wrap-distance-bottom:0.00pt;rotation:0;z-index:1;" stroked="f" strokeweight="0.75pt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bpb</w:t>
      </w:r>
      <w:r>
        <w:rPr>
          <w:sz w:val="28"/>
          <w:szCs w:val="28"/>
          <w:highlight w:val="none"/>
          <w:lang w:val="zh-CN"/>
        </w:rPr>
        <w:t xml:space="preserve"> </w:t>
      </w:r>
      <w:r>
        <w:rPr>
          <w:sz w:val="28"/>
          <w:szCs w:val="28"/>
          <w:highlight w:val="none"/>
          <w:lang w:val="zh-CN"/>
        </w:rPr>
        <w:t xml:space="preserve">panel</w:t>
      </w:r>
      <w:r>
        <w:rPr>
          <w:sz w:val="28"/>
          <w:szCs w:val="28"/>
          <w:highlight w:val="none"/>
          <w:lang w:val="zh-CN"/>
        </w:rPr>
        <w:t xml:space="preserve">为2.7.5</w:t>
      </w:r>
      <w:r>
        <w:rPr>
          <w:sz w:val="28"/>
          <w:szCs w:val="28"/>
          <w:highlight w:val="none"/>
          <w:lang w:val="zh-CN"/>
        </w:rPr>
        <w:t xml:space="preserve">版本</w:t>
      </w:r>
      <w:r>
        <w:rPr>
          <w:sz w:val="28"/>
          <w:szCs w:val="28"/>
          <w:highlight w:val="none"/>
        </w:rPr>
        <w:t xml:space="preserve">是</w:t>
      </w:r>
      <w:r>
        <w:rPr>
          <w:sz w:val="28"/>
          <w:szCs w:val="28"/>
          <w:highlight w:val="none"/>
        </w:rPr>
        <w:t xml:space="preserve">下面</w:t>
      </w:r>
      <w:r>
        <w:rPr>
          <w:sz w:val="28"/>
          <w:szCs w:val="28"/>
          <w:highlight w:val="none"/>
        </w:rPr>
        <w:t xml:space="preserve">这样的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点击</w:t>
      </w:r>
      <w:r>
        <w:rPr>
          <w:sz w:val="28"/>
          <w:szCs w:val="28"/>
          <w:highlight w:val="none"/>
        </w:rPr>
        <w:t xml:space="preserve">download</w:t>
      </w:r>
      <w:r>
        <w:rPr>
          <w:sz w:val="28"/>
          <w:szCs w:val="28"/>
          <w:highlight w:val="none"/>
          <w:lang w:val="zh-CN"/>
        </w:rPr>
        <w:t xml:space="preserve"> </w:t>
      </w:r>
      <w:r>
        <w:rPr>
          <w:sz w:val="28"/>
          <w:szCs w:val="28"/>
          <w:highlight w:val="none"/>
          <w:lang w:val="zh-CN"/>
        </w:rPr>
        <w:t xml:space="preserve">scanner</w:t>
      </w:r>
      <w:r>
        <w:rPr>
          <w:sz w:val="28"/>
          <w:szCs w:val="28"/>
          <w:highlight w:val="none"/>
          <w:lang w:val="zh-CN"/>
        </w:rPr>
        <w:t xml:space="preserve">之后</w:t>
      </w:r>
      <w:r>
        <w:rPr>
          <w:sz w:val="28"/>
          <w:szCs w:val="28"/>
          <w:highlight w:val="none"/>
          <w:lang w:val="zh-CN"/>
        </w:rPr>
        <w:t xml:space="preserve">会跳转至</w:t>
      </w:r>
      <w:r>
        <w:rPr>
          <w:sz w:val="28"/>
          <w:szCs w:val="28"/>
          <w:highlight w:val="none"/>
          <w:lang w:val="zh-CN"/>
        </w:rPr>
        <w:t xml:space="preserve">一个</w:t>
      </w:r>
      <w:r>
        <w:rPr>
          <w:sz w:val="28"/>
          <w:szCs w:val="28"/>
          <w:highlight w:val="none"/>
        </w:rPr>
        <w:t xml:space="preserve">列表</w:t>
      </w:r>
      <w:r>
        <w:rPr>
          <w:sz w:val="28"/>
          <w:szCs w:val="28"/>
          <w:highlight w:val="none"/>
        </w:rPr>
        <w:t xml:space="preserve">下载</w:t>
      </w:r>
      <w:r>
        <w:rPr>
          <w:sz w:val="28"/>
          <w:szCs w:val="28"/>
          <w:highlight w:val="none"/>
        </w:rPr>
        <w:t xml:space="preserve">scanner</w:t>
      </w:r>
      <w:r>
        <w:rPr>
          <w:sz w:val="28"/>
          <w:szCs w:val="28"/>
          <w:highlight w:val="none"/>
        </w:rPr>
        <w:t xml:space="preserve">进行</w:t>
      </w:r>
      <w:r>
        <w:rPr>
          <w:sz w:val="28"/>
          <w:szCs w:val="28"/>
          <w:highlight w:val="none"/>
        </w:rPr>
        <w:t xml:space="preserve">扫描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80543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5188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274309" cy="805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5.30pt;height:63.4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一般</w:t>
      </w:r>
      <w:r>
        <w:rPr>
          <w:sz w:val="28"/>
          <w:szCs w:val="28"/>
          <w:highlight w:val="none"/>
        </w:rPr>
        <w:t xml:space="preserve">windows</w:t>
      </w:r>
      <w:r>
        <w:rPr>
          <w:sz w:val="28"/>
          <w:szCs w:val="28"/>
          <w:highlight w:val="none"/>
        </w:rPr>
        <w:t xml:space="preserve">选择</w:t>
      </w:r>
      <w:r>
        <w:rPr>
          <w:sz w:val="28"/>
          <w:szCs w:val="28"/>
          <w:highlight w:val="none"/>
        </w:rPr>
        <w:t xml:space="preserve">最下面</w:t>
      </w:r>
      <w:r>
        <w:rPr>
          <w:sz w:val="28"/>
          <w:szCs w:val="28"/>
          <w:highlight w:val="none"/>
        </w:rPr>
        <w:t xml:space="preserve">两个</w:t>
      </w:r>
      <w:r>
        <w:rPr>
          <w:sz w:val="28"/>
          <w:szCs w:val="28"/>
          <w:highlight w:val="none"/>
        </w:rPr>
        <w:t xml:space="preserve">中的</w:t>
      </w:r>
      <w:r>
        <w:rPr>
          <w:sz w:val="28"/>
          <w:szCs w:val="28"/>
          <w:highlight w:val="none"/>
        </w:rPr>
        <w:t xml:space="preserve">一个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看你的</w:t>
      </w:r>
      <w:r>
        <w:rPr>
          <w:sz w:val="28"/>
          <w:szCs w:val="28"/>
          <w:highlight w:val="none"/>
        </w:rPr>
        <w:t xml:space="preserve">系统</w:t>
      </w:r>
      <w:r>
        <w:rPr>
          <w:sz w:val="28"/>
          <w:szCs w:val="28"/>
          <w:highlight w:val="none"/>
        </w:rPr>
        <w:t xml:space="preserve">是</w:t>
      </w:r>
      <w:r>
        <w:rPr>
          <w:sz w:val="28"/>
          <w:szCs w:val="28"/>
          <w:highlight w:val="none"/>
        </w:rPr>
        <w:t xml:space="preserve">什么</w:t>
      </w:r>
      <w:r>
        <w:rPr>
          <w:sz w:val="28"/>
          <w:szCs w:val="28"/>
          <w:highlight w:val="none"/>
        </w:rPr>
        <w:t xml:space="preserve">架构</w:t>
      </w:r>
      <w:r>
        <w:rPr>
          <w:sz w:val="28"/>
          <w:szCs w:val="28"/>
          <w:highlight w:val="none"/>
        </w:rPr>
        <w:t xml:space="preserve">可以通过</w:t>
      </w:r>
      <w:r>
        <w:rPr>
          <w:sz w:val="28"/>
          <w:szCs w:val="28"/>
          <w:highlight w:val="none"/>
        </w:rPr>
        <w:t xml:space="preserve">按</w:t>
      </w:r>
      <w:r>
        <w:rPr>
          <w:sz w:val="28"/>
          <w:szCs w:val="28"/>
          <w:highlight w:val="none"/>
        </w:rPr>
        <w:t xml:space="preserve">win</w:t>
      </w:r>
      <w:r>
        <w:rPr>
          <w:sz w:val="28"/>
          <w:szCs w:val="28"/>
          <w:highlight w:val="none"/>
          <w:lang w:val="zh-CN"/>
        </w:rPr>
        <w:t xml:space="preserve">+</w:t>
      </w:r>
      <w:r>
        <w:rPr>
          <w:sz w:val="28"/>
          <w:szCs w:val="28"/>
          <w:highlight w:val="none"/>
          <w:lang w:val="zh-CN"/>
        </w:rPr>
        <w:t xml:space="preserve">R</w:t>
      </w:r>
      <w:r>
        <w:rPr>
          <w:sz w:val="28"/>
          <w:szCs w:val="28"/>
          <w:highlight w:val="none"/>
          <w:lang w:val="zh-CN"/>
        </w:rPr>
        <w:t xml:space="preserve">键</w:t>
      </w:r>
      <w:r>
        <w:rPr>
          <w:sz w:val="28"/>
          <w:szCs w:val="28"/>
          <w:highlight w:val="none"/>
          <w:lang w:val="zh-CN"/>
        </w:rPr>
        <w:t xml:space="preserve">然后</w:t>
      </w:r>
      <w:r>
        <w:rPr>
          <w:sz w:val="28"/>
          <w:szCs w:val="28"/>
          <w:highlight w:val="none"/>
          <w:lang w:val="zh-CN"/>
        </w:rPr>
        <w:t xml:space="preserve">输入</w:t>
      </w:r>
      <w:r>
        <w:rPr>
          <w:sz w:val="28"/>
          <w:szCs w:val="28"/>
          <w:highlight w:val="none"/>
          <w:lang w:val="zh-CN"/>
        </w:rPr>
        <w:t xml:space="preserve">cmd</w:t>
      </w:r>
      <w:r>
        <w:rPr>
          <w:sz w:val="28"/>
          <w:szCs w:val="28"/>
          <w:highlight w:val="none"/>
          <w:lang w:val="zh-CN"/>
        </w:rPr>
        <w:t xml:space="preserve">，</w:t>
      </w:r>
      <w:r>
        <w:rPr>
          <w:sz w:val="28"/>
          <w:szCs w:val="28"/>
          <w:highlight w:val="none"/>
          <w:lang w:val="zh-CN"/>
        </w:rPr>
        <w:t xml:space="preserve">在</w:t>
      </w:r>
      <w:r>
        <w:rPr>
          <w:sz w:val="28"/>
          <w:szCs w:val="28"/>
          <w:highlight w:val="none"/>
          <w:lang w:val="zh-CN"/>
        </w:rPr>
        <w:t xml:space="preserve">命令行</w:t>
      </w:r>
      <w:r>
        <w:rPr>
          <w:sz w:val="28"/>
          <w:szCs w:val="28"/>
          <w:highlight w:val="none"/>
          <w:lang w:val="zh-CN"/>
        </w:rPr>
        <w:t xml:space="preserve">输入</w:t>
      </w:r>
      <w:r>
        <w:rPr>
          <w:sz w:val="28"/>
          <w:szCs w:val="28"/>
          <w:highlight w:val="none"/>
          <w:lang w:val="zh-CN"/>
        </w:rPr>
        <w:t xml:space="preserve">systeminfo</w:t>
      </w:r>
      <w:r>
        <w:rPr>
          <w:sz w:val="28"/>
          <w:szCs w:val="28"/>
          <w:highlight w:val="none"/>
          <w:lang w:val="zh-CN"/>
        </w:rPr>
        <w:t xml:space="preserve">查看</w:t>
      </w:r>
      <w:r>
        <w:rPr>
          <w:sz w:val="28"/>
          <w:szCs w:val="28"/>
          <w:highlight w:val="none"/>
          <w:lang w:val="zh-CN"/>
        </w:rPr>
        <w:t xml:space="preserve">系统架构</w:t>
      </w:r>
      <w:r>
        <w:rPr>
          <w:sz w:val="28"/>
          <w:szCs w:val="28"/>
          <w:highlight w:val="none"/>
          <w:lang w:val="zh-CN"/>
        </w:rPr>
      </w:r>
      <w:r>
        <w:rPr>
          <w:sz w:val="28"/>
          <w:szCs w:val="28"/>
          <w:highlight w:val="none"/>
          <w:lang w:val="zh-CN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0946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155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274309" cy="2809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15.30pt;height:221.22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00475" cy="21907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33382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rot="0" flipH="0" flipV="0">
                          <a:off x="0" y="0"/>
                          <a:ext cx="3800475" cy="2190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99.25pt;height:172.50pt;mso-wrap-distance-left:0.00pt;mso-wrap-distance-top:0.00pt;mso-wrap-distance-right:0.00pt;mso-wrap-distance-bottom:0.00pt;rotation:0;z-index:1;" stroked="false">
                <v:imagedata r:id="rId41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270353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350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274309" cy="4270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15.30pt;height:336.2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下载好</w:t>
      </w:r>
      <w:r>
        <w:rPr>
          <w:sz w:val="28"/>
          <w:szCs w:val="28"/>
          <w:highlight w:val="none"/>
        </w:rPr>
        <w:t xml:space="preserve">的</w:t>
      </w:r>
      <w:r>
        <w:rPr>
          <w:sz w:val="28"/>
          <w:szCs w:val="28"/>
          <w:highlight w:val="none"/>
        </w:rPr>
        <w:t xml:space="preserve">文件</w:t>
      </w:r>
      <w:r>
        <w:rPr>
          <w:sz w:val="28"/>
          <w:szCs w:val="28"/>
          <w:highlight w:val="none"/>
        </w:rPr>
        <w:t xml:space="preserve">解压到</w:t>
      </w:r>
      <w:r>
        <w:rPr>
          <w:sz w:val="28"/>
          <w:szCs w:val="28"/>
          <w:highlight w:val="none"/>
        </w:rPr>
        <w:t xml:space="preserve">一起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66975" cy="20955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656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466974" cy="209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194.25pt;height:16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71800" cy="167640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99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2971800" cy="167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34.00pt;height:132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双击</w:t>
      </w:r>
      <w:r>
        <w:rPr>
          <w:sz w:val="28"/>
          <w:szCs w:val="28"/>
          <w:highlight w:val="none"/>
        </w:rPr>
        <w:t xml:space="preserve">执行</w:t>
      </w:r>
      <w:r>
        <w:rPr>
          <w:sz w:val="28"/>
          <w:szCs w:val="28"/>
          <w:highlight w:val="none"/>
        </w:rPr>
        <w:t xml:space="preserve">exe</w:t>
      </w:r>
      <w:r>
        <w:rPr>
          <w:sz w:val="28"/>
          <w:szCs w:val="28"/>
          <w:highlight w:val="none"/>
        </w:rPr>
        <w:t xml:space="preserve">文件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等待</w:t>
      </w:r>
      <w:r>
        <w:rPr>
          <w:sz w:val="28"/>
          <w:szCs w:val="28"/>
          <w:highlight w:val="none"/>
        </w:rPr>
        <w:t xml:space="preserve">一段时间</w:t>
      </w:r>
      <w:r>
        <w:rPr>
          <w:sz w:val="28"/>
          <w:szCs w:val="28"/>
          <w:highlight w:val="none"/>
        </w:rPr>
        <w:t xml:space="preserve">扫描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就会</w:t>
      </w:r>
      <w:r>
        <w:rPr>
          <w:sz w:val="28"/>
          <w:szCs w:val="28"/>
          <w:highlight w:val="none"/>
        </w:rPr>
        <w:t xml:space="preserve">获得</w:t>
      </w:r>
      <w:r>
        <w:rPr>
          <w:sz w:val="28"/>
          <w:szCs w:val="28"/>
          <w:highlight w:val="none"/>
        </w:rPr>
        <w:t xml:space="preserve">最优</w:t>
      </w:r>
      <w:r>
        <w:rPr>
          <w:sz w:val="28"/>
          <w:szCs w:val="28"/>
          <w:highlight w:val="none"/>
        </w:rPr>
        <w:t xml:space="preserve">ip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选择</w:t>
      </w:r>
      <w:r>
        <w:rPr>
          <w:sz w:val="28"/>
          <w:szCs w:val="28"/>
          <w:highlight w:val="none"/>
        </w:rPr>
        <w:t xml:space="preserve">速度</w:t>
      </w:r>
      <w:r>
        <w:rPr>
          <w:sz w:val="28"/>
          <w:szCs w:val="28"/>
          <w:highlight w:val="none"/>
        </w:rPr>
        <w:t xml:space="preserve">最快的</w:t>
      </w:r>
      <w:r>
        <w:rPr>
          <w:sz w:val="28"/>
          <w:szCs w:val="28"/>
          <w:highlight w:val="none"/>
        </w:rPr>
        <w:t xml:space="preserve">那个</w:t>
      </w:r>
      <w:r>
        <w:rPr>
          <w:sz w:val="28"/>
          <w:szCs w:val="28"/>
          <w:highlight w:val="none"/>
        </w:rPr>
        <w:t xml:space="preserve">即可</w:t>
      </w:r>
      <w:r>
        <w:rPr>
          <w:sz w:val="28"/>
          <w:szCs w:val="28"/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left"/>
        <w:rPr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5391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7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274309" cy="305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15.30pt;height:240.4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如果</w:t>
      </w:r>
      <w:r>
        <w:rPr>
          <w:sz w:val="28"/>
          <w:szCs w:val="28"/>
          <w:highlight w:val="none"/>
        </w:rPr>
        <w:t xml:space="preserve">不小心</w:t>
      </w:r>
      <w:r>
        <w:rPr>
          <w:sz w:val="28"/>
          <w:szCs w:val="28"/>
          <w:highlight w:val="none"/>
        </w:rPr>
        <w:t xml:space="preserve">关了</w:t>
      </w:r>
      <w:r>
        <w:rPr>
          <w:sz w:val="28"/>
          <w:szCs w:val="28"/>
          <w:highlight w:val="none"/>
        </w:rPr>
        <w:t xml:space="preserve">cmd</w:t>
      </w:r>
      <w:r>
        <w:rPr>
          <w:sz w:val="28"/>
          <w:szCs w:val="28"/>
          <w:highlight w:val="none"/>
        </w:rPr>
        <w:t xml:space="preserve">不知道</w:t>
      </w:r>
      <w:r>
        <w:rPr>
          <w:sz w:val="28"/>
          <w:szCs w:val="28"/>
          <w:highlight w:val="none"/>
        </w:rPr>
        <w:t xml:space="preserve">ip</w:t>
      </w:r>
      <w:r>
        <w:rPr>
          <w:sz w:val="28"/>
          <w:szCs w:val="28"/>
          <w:highlight w:val="none"/>
        </w:rPr>
        <w:t xml:space="preserve">也没关系</w:t>
      </w:r>
      <w:r>
        <w:rPr>
          <w:sz w:val="28"/>
          <w:szCs w:val="28"/>
          <w:highlight w:val="none"/>
        </w:rPr>
        <w:t xml:space="preserve">，</w:t>
      </w:r>
      <w:r>
        <w:rPr>
          <w:sz w:val="28"/>
          <w:szCs w:val="28"/>
          <w:highlight w:val="none"/>
        </w:rPr>
        <w:t xml:space="preserve">该工具</w:t>
      </w:r>
      <w:r>
        <w:rPr>
          <w:sz w:val="28"/>
          <w:szCs w:val="28"/>
          <w:highlight w:val="none"/>
        </w:rPr>
        <w:t xml:space="preserve">会</w:t>
      </w:r>
      <w:r>
        <w:rPr>
          <w:sz w:val="28"/>
          <w:szCs w:val="28"/>
          <w:highlight w:val="none"/>
        </w:rPr>
        <w:t xml:space="preserve">自动生成</w:t>
      </w:r>
      <w:r>
        <w:rPr>
          <w:sz w:val="28"/>
          <w:szCs w:val="28"/>
          <w:highlight w:val="none"/>
        </w:rPr>
        <w:t xml:space="preserve">表格</w:t>
      </w:r>
      <w:r>
        <w:rPr>
          <w:sz w:val="28"/>
          <w:szCs w:val="28"/>
          <w:highlight w:val="none"/>
        </w:rPr>
        <w:t xml:space="preserve">result</w:t>
      </w:r>
      <w:r>
        <w:rPr>
          <w:sz w:val="28"/>
          <w:szCs w:val="28"/>
          <w:highlight w:val="none"/>
          <w:lang w:val="zh-CN"/>
        </w:rPr>
        <w:t xml:space="preserve">.csv</w:t>
      </w:r>
      <w:r>
        <w:rPr>
          <w:sz w:val="28"/>
          <w:szCs w:val="28"/>
          <w:highlight w:val="none"/>
        </w:rPr>
        <w:t xml:space="preserve">用</w:t>
      </w:r>
      <w:r>
        <w:rPr>
          <w:sz w:val="28"/>
          <w:szCs w:val="28"/>
          <w:highlight w:val="none"/>
        </w:rPr>
        <w:t xml:space="preserve">excel</w:t>
      </w:r>
      <w:r>
        <w:rPr>
          <w:sz w:val="28"/>
          <w:szCs w:val="28"/>
          <w:highlight w:val="none"/>
        </w:rPr>
        <w:t xml:space="preserve">打开</w:t>
      </w:r>
      <w:r>
        <w:rPr>
          <w:sz w:val="28"/>
          <w:szCs w:val="28"/>
          <w:highlight w:val="none"/>
        </w:rPr>
        <w:t xml:space="preserve">即可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jc w:val="left"/>
        <w:rPr>
          <w:sz w:val="28"/>
          <w:szCs w:val="28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19375" cy="153352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34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2619374" cy="1533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206.25pt;height:120.75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  <w:highlight w:val="none"/>
        </w:rPr>
      </w:r>
      <w:r>
        <w:rPr>
          <w:rFonts w:hint="eastAsia"/>
          <w:sz w:val="28"/>
          <w:szCs w:val="28"/>
          <w:highlight w:val="none"/>
        </w:rPr>
      </w:r>
    </w:p>
    <w:p>
      <w:pPr>
        <w:pBdr/>
        <w:spacing/>
        <w:ind/>
        <w:rPr>
          <w:rFonts w:hint="eastAsia"/>
          <w:sz w:val="28"/>
          <w:szCs w:val="28"/>
          <w:highlight w:val="none"/>
        </w:rPr>
      </w:pPr>
      <w:r>
        <w:rPr>
          <w:rFonts w:hint="eastAsia"/>
          <w:sz w:val="28"/>
          <w:szCs w:val="28"/>
        </w:rPr>
        <w:t xml:space="preserve"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IPs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95600"/>
                <wp:effectExtent l="0" t="0" r="17" b="44"/>
                <wp:docPr id="3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图片 1 9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rot="0">
                          <a:off x="0" y="0"/>
                          <a:ext cx="5274310" cy="28956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15.30pt;height:228.00pt;mso-wrap-distance-left:0.00pt;mso-wrap-distance-top:0.00pt;mso-wrap-distance-right:0.00pt;mso-wrap-distance-bottom:0.00pt;rotation:0;z-index:1;" stroked="f" strokeweight="0.75pt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在下面找到TLS勾选自己需要的端口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37453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1403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274308" cy="1837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5.30pt;height:144.6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SETTING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160270"/>
                <wp:effectExtent l="0" t="0" r="17" b="33"/>
                <wp:docPr id="4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图片 1 9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rot="0">
                          <a:off x="0" y="0"/>
                          <a:ext cx="5274310" cy="2160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5.30pt;height:170.10pt;mso-wrap-distance-left:0.00pt;mso-wrap-distance-top:0.00pt;mso-wrap-distance-right:0.00pt;mso-wrap-distance-bottom:0.00pt;rotation:0;z-index:1;" stroked="f" strokeweight="0.75pt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t xml:space="preserve">7.</w:t>
      </w:r>
      <w:r>
        <w:rPr>
          <w:rFonts w:hint="eastAsia"/>
        </w:rPr>
        <w:t xml:space="preserve">添加订阅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Sub复制订阅链接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17" b="11"/>
                <wp:docPr id="4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图片 1 9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rot="0"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15.30pt;height:219.80pt;mso-wrap-distance-left:0.00pt;mso-wrap-distance-top:0.00pt;mso-wrap-distance-right:0.00pt;mso-wrap-distance-bottom:0.00pt;rotation:0;z-index:1;" stroked="f" strokeweight="0.75pt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关于订阅工具使用下载可以看我另一篇文档（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begin"/>
      </w:r>
      <w:r>
        <w:instrText xml:space="preserve">HYPERLINK "https://gh.llkk.cc/https:/raw.githubusercontent.com/aveOuO/video_resource/ave-resource/%E6%96%87%E5%AD%97%E7%89%88.docx"</w:instrTex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separate"/>
      </w:r>
      <w:r>
        <w:rPr>
          <w:rFonts w:ascii="宋体" w:eastAsia="宋体" w:cs="宋体"/>
          <w:color w:val="0000ff"/>
          <w:sz w:val="24"/>
          <w:szCs w:val="24"/>
          <w:u w:val="single"/>
        </w:rPr>
        <w:t xml:space="preserve">https://raw.githubusercontent.com/aveOuO/video_resource/ave-resource/%E6%96%87%E5%AD%97%E7%89%88.docx</w:t>
      </w:r>
      <w:r>
        <w:rPr>
          <w:rFonts w:ascii="宋体" w:eastAsia="宋体" w:cs="宋体"/>
          <w:color w:val="0000ff"/>
          <w:sz w:val="24"/>
          <w:szCs w:val="24"/>
          <w:u w:val="single"/>
        </w:rPr>
        <w:fldChar w:fldCharType="end"/>
      </w:r>
      <w:r>
        <w:rPr>
          <w:rFonts w:hint="eastAsia"/>
          <w:sz w:val="28"/>
          <w:szCs w:val="28"/>
        </w:rPr>
        <w:t xml:space="preserve">）访问不上可以用steam</w:t>
      </w:r>
      <w:r>
        <w:rPr>
          <w:sz w:val="28"/>
          <w:szCs w:val="28"/>
        </w:rPr>
        <w:t xml:space="preserve">++</w:t>
      </w:r>
      <w:r>
        <w:rPr>
          <w:rFonts w:hint="eastAsia"/>
          <w:sz w:val="28"/>
          <w:szCs w:val="28"/>
        </w:rPr>
        <w:t xml:space="preserve">对github加速，当然手机上也可以使用该订阅连接就不过多演示了，以下演示W</w:t>
      </w:r>
      <w:r>
        <w:rPr>
          <w:sz w:val="28"/>
          <w:szCs w:val="28"/>
        </w:rPr>
        <w:t xml:space="preserve">indows</w:t>
      </w:r>
      <w:r>
        <w:rPr>
          <w:rFonts w:hint="eastAsia"/>
          <w:sz w:val="28"/>
          <w:szCs w:val="28"/>
        </w:rPr>
        <w:t xml:space="preserve">电脑v</w:t>
      </w:r>
      <w:r>
        <w:rPr>
          <w:sz w:val="28"/>
          <w:szCs w:val="28"/>
        </w:rPr>
        <w:t xml:space="preserve">2rayN、安卓v2rayNG和苹果Shadowrocket进行连接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电脑PC-v2ray</w:t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rFonts w:hint="eastAsia" w:ascii="宋体" w:eastAsia="宋体" w:cs="宋体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如我这里用的v</w:t>
      </w:r>
      <w:r>
        <w:rPr>
          <w:sz w:val="28"/>
          <w:szCs w:val="28"/>
        </w:rPr>
        <w:t xml:space="preserve">2</w:t>
      </w:r>
      <w:r>
        <w:rPr>
          <w:rFonts w:hint="eastAsia"/>
          <w:sz w:val="28"/>
          <w:szCs w:val="28"/>
        </w:rPr>
        <w:t xml:space="preserve">rayN，订阅分组设置，别名随便填，url填写copy下来的订阅链接，点击确定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374389"/>
                <wp:effectExtent l="0" t="0" r="17" b="19"/>
                <wp:docPr id="4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图片 1 10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rot="0">
                          <a:off x="0" y="0"/>
                          <a:ext cx="5274310" cy="337438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5.30pt;height:265.70pt;mso-wrap-distance-left:0.00pt;mso-wrap-distance-top:0.00pt;mso-wrap-distance-right:0.00pt;mso-wrap-distance-bottom:0.00pt;rotation:0;z-index:1;" stroked="f" strokeweight="0.75pt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55925"/>
                <wp:effectExtent l="0" t="0" r="17" b="18"/>
                <wp:docPr id="4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图片 1 10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rot="0">
                          <a:off x="0" y="0"/>
                          <a:ext cx="5274310" cy="29559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15.30pt;height:232.75pt;mso-wrap-distance-left:0.00pt;mso-wrap-distance-top:0.00pt;mso-wrap-distance-right:0.00pt;mso-wrap-distance-bottom:0.00pt;rotation:0;z-index:1;" stroked="f" strokeweight="0.75pt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测试连接延迟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4910"/>
                <wp:effectExtent l="0" t="0" r="17" b="26"/>
                <wp:docPr id="4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图片 1 10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rot="0">
                          <a:off x="0" y="0"/>
                          <a:ext cx="5274310" cy="245491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15.30pt;height:193.30pt;mso-wrap-distance-left:0.00pt;mso-wrap-distance-top:0.00pt;mso-wrap-distance-right:0.00pt;mso-wrap-distance-bottom:0.00pt;rotation:0;z-index:1;" stroked="f" strokeweight="0.75pt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延迟不为</w:t>
      </w:r>
      <w:r>
        <w:rPr>
          <w:rFonts w:hint="eastAsia"/>
          <w:sz w:val="28"/>
          <w:szCs w:val="28"/>
        </w:rPr>
        <w:t xml:space="preserve">-</w:t>
      </w:r>
      <w:r>
        <w:rPr>
          <w:sz w:val="28"/>
          <w:szCs w:val="28"/>
        </w:rPr>
        <w:t xml:space="preserve">1的都能用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9614"/>
                <wp:effectExtent l="0" t="0" r="17" b="34"/>
                <wp:docPr id="4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图片 1 1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rot="0">
                          <a:off x="0" y="0"/>
                          <a:ext cx="5274310" cy="1999614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5.30pt;height:157.45pt;mso-wrap-distance-left:0.00pt;mso-wrap-distance-top:0.00pt;mso-wrap-distance-right:0.00pt;mso-wrap-distance-bottom:0.00pt;rotation:0;z-index:1;" stroked="f" strokeweight="0.75pt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右下角v2ray图标启用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44899" cy="3683000"/>
                <wp:effectExtent l="0" t="1" r="23" b="26"/>
                <wp:docPr id="4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图片 1 1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rot="0">
                          <a:off x="0" y="0"/>
                          <a:ext cx="3644899" cy="368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287.00pt;height:290.00pt;mso-wrap-distance-left:0.00pt;mso-wrap-distance-top:0.00pt;mso-wrap-distance-right:0.00pt;mso-wrap-distance-bottom:0.00pt;rotation:0;z-index:1;" stroked="f" strokeweight="0.75pt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安卓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-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v2rayNG</w:t>
      </w:r>
      <w:r>
        <w:rPr>
          <w:sz w:val="28"/>
          <w:szCs w:val="28"/>
        </w:rPr>
        <w:t xml:space="preserve">（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begin"/>
      </w:r>
      <w:r>
        <w:instrText xml:space="preserve">HYPERLINK "https://github.com/2dust/v2rayNG/releases"</w:instrTex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separate"/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t xml:space="preserve">https://github.com/2dust/v2rayNG/releases</w:t>
      </w:r>
      <w:r>
        <w:rPr>
          <w:rStyle w:val="879"/>
          <w:rFonts w:hint="eastAsia" w:ascii="微软雅黑" w:eastAsia="微软雅黑"/>
          <w:color w:val="3273dc"/>
          <w:sz w:val="23"/>
          <w:szCs w:val="23"/>
          <w:u w:val="none"/>
          <w:shd w:val="clear" w:color="auto" w:fill="ffffff"/>
        </w:rPr>
        <w:fldChar w:fldCharType="end"/>
      </w:r>
      <w:r>
        <w:rPr>
          <w:sz w:val="28"/>
          <w:szCs w:val="28"/>
        </w:rPr>
        <w:t xml:space="preserve">）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748155"/>
                <wp:effectExtent l="0" t="0" r="17" b="36"/>
                <wp:docPr id="47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图片 1 1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rot="0">
                          <a:off x="0" y="0"/>
                          <a:ext cx="5274310" cy="174815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5.30pt;height:137.65pt;mso-wrap-distance-left:0.00pt;mso-wrap-distance-top:0.00pt;mso-wrap-distance-right:0.00pt;mso-wrap-distance-bottom:0.00pt;rotation:0;z-index:1;" stroked="f" strokeweight="0.75pt">
                <v:imagedata r:id="rId5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左上角三横-订阅设置跟电脑一样步骤添加订阅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96820"/>
                <wp:effectExtent l="0" t="1" r="17" b="24"/>
                <wp:docPr id="48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图片 1 12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rot="0">
                          <a:off x="0" y="0"/>
                          <a:ext cx="5274310" cy="2496819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5.30pt;height:196.60pt;mso-wrap-distance-left:0.00pt;mso-wrap-distance-top:0.00pt;mso-wrap-distance-right:0.00pt;mso-wrap-distance-bottom:0.00pt;rotation:0;z-index:1;" stroked="f" strokeweight="0.75pt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29100" cy="5651500"/>
                <wp:effectExtent l="0" t="0" r="30" b="22"/>
                <wp:docPr id="49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图片 1 1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rot="0">
                          <a:off x="0" y="0"/>
                          <a:ext cx="4229100" cy="56515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33.00pt;height:445.00pt;mso-wrap-distance-left:0.00pt;mso-wrap-distance-top:0.00pt;mso-wrap-distance-right:0.00pt;mso-wrap-distance-bottom:0.00pt;rotation:0;z-index:1;" stroked="f" strokeweight="0.75pt">
                <v:imagedata r:id="rId5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接着返回，右上角-三个点更新订阅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607685"/>
                <wp:effectExtent l="0" t="0" r="17" b="22"/>
                <wp:docPr id="50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" name="图片 1 1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rot="0">
                          <a:off x="0" y="0"/>
                          <a:ext cx="5274310" cy="560768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15.30pt;height:441.55pt;mso-wrap-distance-left:0.00pt;mso-wrap-distance-top:0.00pt;mso-wrap-distance-right:0.00pt;mso-wrap-distance-bottom:0.00pt;rotation:0;z-index:1;" stroked="f" strokeweight="0.75pt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然后测试延迟，点击右下角跟播放按钮一样的启用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pP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苹果ios手机端-Shadowrocket（</w:t>
      </w:r>
      <w:r>
        <w:rPr>
          <w:rFonts w:hint="eastAsia"/>
          <w:b/>
          <w:bCs/>
          <w:i/>
          <w:iCs/>
          <w:color w:val="ed7d31"/>
          <w:sz w:val="36"/>
          <w:szCs w:val="36"/>
          <w:lang w:val="en-US" w:eastAsia="zh-CN"/>
          <w14:textFill>
            <w14:solidFill>
              <w14:srgbClr w14:val="ED7D31"/>
            </w14:solidFill>
          </w14:textFill>
        </w:rPr>
        <w:t xml:space="preserve">俗称小火箭</w:t>
      </w:r>
      <w:r>
        <w:rPr>
          <w:rFonts w:hint="eastAsia"/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  <w:t xml:space="preserve">外区商店可购买）</w:t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  <w:r>
        <w:rPr>
          <w:b/>
          <w:bCs/>
          <w:i/>
          <w:iCs/>
          <w:color w:val="ed7d31"/>
          <w:sz w:val="36"/>
          <w:szCs w:val="36"/>
          <w14:textFill>
            <w14:solidFill>
              <w14:srgbClr w14:val="ED7D31"/>
            </w14:solidFill>
          </w14:textFill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几个免费获取小火箭shadowrocket的账号的网站，下载好之后及时退出哦！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网站1：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"https://idshare001.me/goso.html"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https://idshare001.me/goso.html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网站2：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"https://honganyun.net/id.html"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https://honganyun.net/id.html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网站3：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"https://hudie88.net/project-3/"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https://hudie88.net/project-3/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网站4：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"https://shenhouyun.com/ios/"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https://shenhouyun.com/ios/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 xml:space="preserve">（需要加q群获取访问码，不推荐）</w:t>
      </w:r>
      <w:r>
        <w:rPr>
          <w:rFonts w:hint="eastAsia"/>
          <w:sz w:val="28"/>
          <w:szCs w:val="28"/>
          <w:lang w:val="en-US" w:eastAsia="zh-CN"/>
        </w:rPr>
      </w:r>
      <w:r>
        <w:rPr>
          <w:rFonts w:hint="eastAsia"/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网站5：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begin"/>
      </w:r>
      <w:r>
        <w:instrText xml:space="preserve">HYPERLINK "https://shuiguo60.top/share/bpvotzZXKr"</w:instrTex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879"/>
          <w:rFonts w:hint="eastAsia"/>
          <w:sz w:val="28"/>
          <w:szCs w:val="28"/>
          <w:lang w:val="en-US" w:eastAsia="zh-CN"/>
        </w:rPr>
        <w:t xml:space="preserve">https://shuiguo60.top/share/bpvotzZXKr</w:t>
      </w:r>
      <w:r>
        <w:rPr>
          <w:rStyle w:val="879"/>
          <w:rFonts w:hint="eastAsia"/>
          <w:sz w:val="28"/>
          <w:szCs w:val="28"/>
          <w:lang w:val="en-US" w:eastAsia="zh-CN"/>
        </w:rPr>
        <w:fldChar w:fldCharType="end"/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  <w:lang w:val="en-US" w:eastAsia="zh-CN"/>
        </w:rPr>
      </w:pP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  <w:r>
        <w:rPr>
          <w:sz w:val="28"/>
          <w:szCs w:val="28"/>
          <w:lang w:val="en-US" w:eastAsia="zh-CN"/>
        </w:rPr>
      </w:r>
    </w:p>
    <w:p>
      <w:pPr>
        <w:widowControl w:val="true"/>
        <w:pBdr/>
        <w:spacing/>
        <w:ind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右上角加号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6464300"/>
                <wp:effectExtent l="0" t="0" r="41" b="28"/>
                <wp:docPr id="5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图片 1 12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rot="0">
                          <a:off x="0" y="0"/>
                          <a:ext cx="3524250" cy="64643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277.50pt;height:509.00pt;mso-wrap-distance-left:0.00pt;mso-wrap-distance-top:0.00pt;mso-wrap-distance-right:0.00pt;mso-wrap-distance-bottom:0.00pt;rotation:0;z-index:1;" stroked="f" strokeweight="0.75pt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填写订阅链接点右上角保存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center"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62350" cy="7397750"/>
                <wp:effectExtent l="0" t="0" r="40" b="14"/>
                <wp:docPr id="5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" name="图片 1 13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rot="0">
                          <a:off x="0" y="0"/>
                          <a:ext cx="3562350" cy="73977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80.50pt;height:582.50pt;mso-wrap-distance-left:0.00pt;mso-wrap-distance-top:0.00pt;mso-wrap-distance-right:0.00pt;mso-wrap-distance-bottom:0.00pt;rotation:0;z-index:1;" stroked="f" strokeweight="0.75pt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选择全局路由并测速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widowControl w:val="true"/>
        <w:pBdr/>
        <w:spacing/>
        <w:ind/>
        <w:jc w:val="left"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5813425"/>
                <wp:effectExtent l="0" t="0" r="17" b="25"/>
                <wp:docPr id="5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" name="图片 1 1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 rot="0">
                          <a:off x="0" y="0"/>
                          <a:ext cx="5274310" cy="5813425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5.30pt;height:457.75pt;mso-wrap-distance-left:0.00pt;mso-wrap-distance-top:0.00pt;mso-wrap-distance-right:0.00pt;mso-wrap-distance-bottom:0.00pt;rotation:0;z-index:1;" stroked="f" strokeweight="0.75pt">
                <v:imagedata r:id="rId62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8</w:t>
      </w:r>
      <w:r>
        <w:t xml:space="preserve">.测试</w:t>
      </w:r>
      <w:r/>
    </w:p>
    <w:p>
      <w:pPr>
        <w:pBdr/>
        <w:spacing/>
        <w:ind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浏览器</w:t>
      </w:r>
      <w:r>
        <w:rPr>
          <w:sz w:val="28"/>
          <w:szCs w:val="28"/>
        </w:rPr>
        <w:t xml:space="preserve">访问</w:t>
      </w:r>
      <w:r>
        <w:rPr>
          <w:rStyle w:val="879"/>
          <w:sz w:val="28"/>
          <w:szCs w:val="28"/>
        </w:rPr>
        <w:fldChar w:fldCharType="begin"/>
      </w:r>
      <w:r>
        <w:instrText xml:space="preserve">HYPERLINK "http://www.google.com"</w:instrText>
      </w:r>
      <w:r>
        <w:rPr>
          <w:rStyle w:val="879"/>
          <w:sz w:val="28"/>
          <w:szCs w:val="28"/>
        </w:rPr>
        <w:fldChar w:fldCharType="separate"/>
      </w:r>
      <w:r>
        <w:rPr>
          <w:rStyle w:val="879"/>
          <w:sz w:val="28"/>
          <w:szCs w:val="28"/>
        </w:rPr>
        <w:t xml:space="preserve">www.google.com</w:t>
      </w:r>
      <w:r>
        <w:rPr>
          <w:rStyle w:val="879"/>
          <w:sz w:val="28"/>
          <w:szCs w:val="28"/>
        </w:rPr>
        <w:fldChar w:fldCharType="end"/>
      </w:r>
      <w:r>
        <w:rPr>
          <w:sz w:val="28"/>
          <w:szCs w:val="28"/>
        </w:rPr>
        <w:t xml:space="preserve">，出现如下界面就代表可以上外网</w: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28570"/>
                <wp:effectExtent l="0" t="0" r="17" b="7"/>
                <wp:docPr id="5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" name="图片 1 1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 rot="0">
                          <a:off x="0" y="0"/>
                          <a:ext cx="5274310" cy="25285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15.30pt;height:199.10pt;mso-wrap-distance-left:0.00pt;mso-wrap-distance-top:0.00pt;mso-wrap-distance-right:0.00pt;mso-wrap-distance-bottom:0.00pt;rotation:0;z-index:1;" stroked="f" strokeweight="0.75pt">
                <v:imagedata r:id="rId6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9</w:t>
      </w:r>
      <w:r>
        <w:t xml:space="preserve">.修改面板密码</w:t>
      </w:r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在面板底部Change Password进行密码修改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82850"/>
                <wp:effectExtent l="0" t="0" r="17" b="6"/>
                <wp:docPr id="5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" name="图片 1 14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 rot="0">
                          <a:off x="0" y="0"/>
                          <a:ext cx="5274310" cy="248285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15.30pt;height:195.50pt;mso-wrap-distance-left:0.00pt;mso-wrap-distance-top:0.00pt;mso-wrap-distance-right:0.00pt;mso-wrap-distance-bottom:0.00pt;rotation:0;z-index:1;" stroked="f" strokeweight="0.75pt">
                <v:imagedata r:id="rId6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75"/>
        <w:pBdr/>
        <w:spacing/>
        <w:ind/>
        <w:jc w:val="center"/>
        <w:rPr/>
      </w:pPr>
      <w:r>
        <w:rPr>
          <w:rFonts w:hint="eastAsia"/>
        </w:rPr>
        <w:t xml:space="preserve">1</w:t>
      </w:r>
      <w:r>
        <w:t xml:space="preserve">0.</w:t>
      </w:r>
      <w:r>
        <w:rPr>
          <w:rFonts w:hint="eastAsia"/>
        </w:rPr>
        <w:t xml:space="preserve">节点不可用后进行ip更新</w:t>
      </w:r>
      <w:r/>
    </w:p>
    <w:p>
      <w:pPr>
        <w:pBdr/>
        <w:spacing/>
        <w:ind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如果遇到所有节点都是-</w:t>
      </w:r>
      <w:r>
        <w:rPr>
          <w:sz w:val="28"/>
          <w:szCs w:val="28"/>
        </w:rPr>
        <w:t xml:space="preserve">1</w:t>
      </w:r>
      <w:r>
        <w:rPr>
          <w:rFonts w:hint="eastAsia"/>
          <w:sz w:val="28"/>
          <w:szCs w:val="28"/>
        </w:rPr>
        <w:t xml:space="preserve"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节点即可。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rFonts w:hint="eastAsia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41270"/>
                <wp:effectExtent l="0" t="0" r="17" b="39"/>
                <wp:docPr id="5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图片 1 14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rot="0">
                          <a:off x="0" y="0"/>
                          <a:ext cx="5274310" cy="25412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15.30pt;height:200.10pt;mso-wrap-distance-left:0.00pt;mso-wrap-distance-top:0.00pt;mso-wrap-distance-right:0.00pt;mso-wrap-distance-bottom:0.00pt;rotation:0;z-index:1;" stroked="f" strokeweight="0.75pt">
                <v:imagedata r:id="rId65" o:title=""/>
                <o:lock v:ext="edit" rotation="t"/>
              </v:shape>
            </w:pict>
          </mc:Fallback>
        </mc:AlternateContent>
      </w:r>
      <w:r>
        <w:rPr>
          <w:rFonts w:hint="eastAsia"/>
          <w:sz w:val="28"/>
          <w:szCs w:val="28"/>
        </w:rPr>
      </w:r>
      <w:r>
        <w:rPr>
          <w:rFonts w:hint="eastAsia"/>
          <w:sz w:val="28"/>
          <w:szCs w:val="28"/>
        </w:rPr>
      </w:r>
    </w:p>
    <w:sectPr>
      <w:footnotePr/>
      <w:endnotePr/>
      <w:type w:val="nextPage"/>
      <w:pgSz w:h="16838" w:orient="portrait" w:w="11906"/>
      <w:pgMar w:top="1440" w:right="1800" w:bottom="1440" w:left="1800" w:header="851" w:footer="99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</w:font>
  <w:font w:name="等线 Light">
    <w:panose1 w:val="02010600030101010101"/>
  </w:font>
  <w:font w:name="等线">
    <w:panose1 w:val="02010600030101010101"/>
  </w:font>
  <w:font w:name="Microsoft YaHei UI">
    <w:panose1 w:val="020B0503020204020204"/>
  </w:font>
  <w:font w:name="Arial">
    <w:panose1 w:val="020B0604020202020204"/>
  </w:font>
  <w:font w:name="宋体">
    <w:panose1 w:val="02010600030101010101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Restart w:val="0"/>
      <w:lvlText w:val="%1."/>
      <w:numFmt w:val="decimal"/>
      <w:pPr>
        <w:pBdr/>
        <w:tabs>
          <w:tab w:val="num" w:leader="none" w:pos="0"/>
        </w:tabs>
        <w:spacing/>
        <w:ind w:hanging="360" w:left="360"/>
      </w:pPr>
      <w:rPr>
        <w:rFonts w:hint="default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tabs>
          <w:tab w:val="num" w:leader="none" w:pos="0"/>
        </w:tabs>
        <w:spacing/>
        <w:ind w:hanging="440" w:left="8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440" w:left="13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440" w:left="1760"/>
      </w:pPr>
      <w:rPr/>
      <w:start w:val="1"/>
      <w:suff w:val="tab"/>
    </w:lvl>
    <w:lvl w:ilvl="4">
      <w:isLgl w:val="false"/>
      <w:lvlJc w:val="left"/>
      <w:lvlText w:val="%5)"/>
      <w:numFmt w:val="lowerLetter"/>
      <w:pPr>
        <w:pBdr/>
        <w:tabs>
          <w:tab w:val="num" w:leader="none" w:pos="0"/>
        </w:tabs>
        <w:spacing/>
        <w:ind w:hanging="440" w:left="22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440" w:left="26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440" w:left="3080"/>
      </w:pPr>
      <w:rPr/>
      <w:start w:val="1"/>
      <w:suff w:val="tab"/>
    </w:lvl>
    <w:lvl w:ilvl="7">
      <w:isLgl w:val="false"/>
      <w:lvlJc w:val="left"/>
      <w:lvlText w:val="%8)"/>
      <w:numFmt w:val="lowerLetter"/>
      <w:pPr>
        <w:pBdr/>
        <w:tabs>
          <w:tab w:val="num" w:leader="none" w:pos="0"/>
        </w:tabs>
        <w:spacing/>
        <w:ind w:hanging="440" w:left="35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440" w:left="3960"/>
      </w:pPr>
      <w:rPr/>
      <w:start w:val="1"/>
      <w:suff w:val="tab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dit="readOnly" w:enforcement="0"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doNotExpandShiftReturn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eastAsia="宋体" w:cs="Times New Roma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Table Grid Light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1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2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1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2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3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5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6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6">
    <w:name w:val="Heading 4"/>
    <w:basedOn w:val="873"/>
    <w:next w:val="873"/>
    <w:link w:val="83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7">
    <w:name w:val="Heading 5"/>
    <w:basedOn w:val="873"/>
    <w:next w:val="873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28">
    <w:name w:val="Heading 6"/>
    <w:basedOn w:val="873"/>
    <w:next w:val="873"/>
    <w:link w:val="8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29">
    <w:name w:val="Heading 7"/>
    <w:basedOn w:val="873"/>
    <w:next w:val="873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0">
    <w:name w:val="Heading 8"/>
    <w:basedOn w:val="873"/>
    <w:next w:val="873"/>
    <w:link w:val="8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1">
    <w:name w:val="Heading 9"/>
    <w:basedOn w:val="873"/>
    <w:next w:val="873"/>
    <w:link w:val="8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character" w:styleId="833">
    <w:name w:val="Heading 1 Char"/>
    <w:basedOn w:val="877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4">
    <w:name w:val="Heading 2 Char"/>
    <w:basedOn w:val="877"/>
    <w:link w:val="87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5">
    <w:name w:val="Heading 3 Char"/>
    <w:basedOn w:val="877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6">
    <w:name w:val="Heading 4 Char"/>
    <w:basedOn w:val="877"/>
    <w:link w:val="82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7">
    <w:name w:val="Heading 5 Char"/>
    <w:basedOn w:val="877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8">
    <w:name w:val="Heading 6 Char"/>
    <w:basedOn w:val="877"/>
    <w:link w:val="82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39">
    <w:name w:val="Heading 7 Char"/>
    <w:basedOn w:val="877"/>
    <w:link w:val="82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0">
    <w:name w:val="Heading 8 Char"/>
    <w:basedOn w:val="877"/>
    <w:link w:val="83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1">
    <w:name w:val="Heading 9 Char"/>
    <w:basedOn w:val="877"/>
    <w:link w:val="8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2">
    <w:name w:val="Title"/>
    <w:basedOn w:val="873"/>
    <w:next w:val="873"/>
    <w:link w:val="84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3">
    <w:name w:val="Title Char"/>
    <w:basedOn w:val="877"/>
    <w:link w:val="84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4">
    <w:name w:val="Subtitle"/>
    <w:basedOn w:val="873"/>
    <w:next w:val="873"/>
    <w:link w:val="84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5">
    <w:name w:val="Subtitle Char"/>
    <w:basedOn w:val="877"/>
    <w:link w:val="84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6">
    <w:name w:val="Quote"/>
    <w:basedOn w:val="873"/>
    <w:next w:val="873"/>
    <w:link w:val="84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7">
    <w:name w:val="Quote Char"/>
    <w:basedOn w:val="877"/>
    <w:link w:val="84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48">
    <w:name w:val="Intense Emphasis"/>
    <w:basedOn w:val="87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49">
    <w:name w:val="Intense Quote"/>
    <w:basedOn w:val="873"/>
    <w:next w:val="873"/>
    <w:link w:val="85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0">
    <w:name w:val="Intense Quote Char"/>
    <w:basedOn w:val="877"/>
    <w:link w:val="84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1">
    <w:name w:val="Intense Reference"/>
    <w:basedOn w:val="87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2">
    <w:name w:val="No Spacing"/>
    <w:basedOn w:val="873"/>
    <w:uiPriority w:val="1"/>
    <w:qFormat/>
    <w:pPr>
      <w:pBdr/>
      <w:spacing w:after="0" w:line="240" w:lineRule="auto"/>
      <w:ind/>
    </w:pPr>
  </w:style>
  <w:style w:type="character" w:styleId="853">
    <w:name w:val="Subtle Emphasis"/>
    <w:basedOn w:val="87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4">
    <w:name w:val="Emphasis"/>
    <w:basedOn w:val="877"/>
    <w:uiPriority w:val="20"/>
    <w:qFormat/>
    <w:pPr>
      <w:pBdr/>
      <w:spacing/>
      <w:ind/>
    </w:pPr>
    <w:rPr>
      <w:i/>
      <w:iCs/>
    </w:rPr>
  </w:style>
  <w:style w:type="character" w:styleId="855">
    <w:name w:val="Strong"/>
    <w:basedOn w:val="877"/>
    <w:uiPriority w:val="22"/>
    <w:qFormat/>
    <w:pPr>
      <w:pBdr/>
      <w:spacing/>
      <w:ind/>
    </w:pPr>
    <w:rPr>
      <w:b/>
      <w:bCs/>
    </w:rPr>
  </w:style>
  <w:style w:type="character" w:styleId="856">
    <w:name w:val="Subtle Reference"/>
    <w:basedOn w:val="87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7">
    <w:name w:val="Book Title"/>
    <w:basedOn w:val="877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58">
    <w:name w:val="Header Char"/>
    <w:basedOn w:val="877"/>
    <w:link w:val="888"/>
    <w:uiPriority w:val="99"/>
    <w:pPr>
      <w:pBdr/>
      <w:spacing/>
      <w:ind/>
    </w:pPr>
  </w:style>
  <w:style w:type="character" w:styleId="859">
    <w:name w:val="Footer Char"/>
    <w:basedOn w:val="877"/>
    <w:link w:val="889"/>
    <w:uiPriority w:val="99"/>
    <w:pPr>
      <w:pBdr/>
      <w:spacing/>
      <w:ind/>
    </w:pPr>
  </w:style>
  <w:style w:type="paragraph" w:styleId="860">
    <w:name w:val="Caption"/>
    <w:basedOn w:val="873"/>
    <w:next w:val="87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1">
    <w:name w:val="footnote text"/>
    <w:basedOn w:val="873"/>
    <w:link w:val="86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2">
    <w:name w:val="Footnote Text Char"/>
    <w:basedOn w:val="877"/>
    <w:link w:val="861"/>
    <w:uiPriority w:val="99"/>
    <w:semiHidden/>
    <w:pPr>
      <w:pBdr/>
      <w:spacing/>
      <w:ind/>
    </w:pPr>
    <w:rPr>
      <w:sz w:val="20"/>
      <w:szCs w:val="20"/>
    </w:rPr>
  </w:style>
  <w:style w:type="character" w:styleId="863">
    <w:name w:val="foot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4">
    <w:name w:val="endnote text"/>
    <w:basedOn w:val="87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Endnote Text Char"/>
    <w:basedOn w:val="877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end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toc 6"/>
    <w:basedOn w:val="873"/>
    <w:next w:val="873"/>
    <w:uiPriority w:val="39"/>
    <w:unhideWhenUsed/>
    <w:pPr>
      <w:pBdr/>
      <w:spacing w:after="100"/>
      <w:ind w:left="1100"/>
    </w:pPr>
  </w:style>
  <w:style w:type="paragraph" w:styleId="868">
    <w:name w:val="toc 7"/>
    <w:basedOn w:val="873"/>
    <w:next w:val="873"/>
    <w:uiPriority w:val="39"/>
    <w:unhideWhenUsed/>
    <w:pPr>
      <w:pBdr/>
      <w:spacing w:after="100"/>
      <w:ind w:left="1320"/>
    </w:pPr>
  </w:style>
  <w:style w:type="paragraph" w:styleId="869">
    <w:name w:val="toc 8"/>
    <w:basedOn w:val="873"/>
    <w:next w:val="873"/>
    <w:uiPriority w:val="39"/>
    <w:unhideWhenUsed/>
    <w:pPr>
      <w:pBdr/>
      <w:spacing w:after="100"/>
      <w:ind w:left="1540"/>
    </w:pPr>
  </w:style>
  <w:style w:type="paragraph" w:styleId="870">
    <w:name w:val="toc 9"/>
    <w:basedOn w:val="873"/>
    <w:next w:val="873"/>
    <w:uiPriority w:val="39"/>
    <w:unhideWhenUsed/>
    <w:pPr>
      <w:pBdr/>
      <w:spacing w:after="100"/>
      <w:ind w:left="1760"/>
    </w:pPr>
  </w:style>
  <w:style w:type="paragraph" w:styleId="871">
    <w:name w:val="TOC Heading"/>
    <w:uiPriority w:val="39"/>
    <w:unhideWhenUsed/>
    <w:pPr>
      <w:pBdr/>
      <w:spacing/>
      <w:ind/>
    </w:pPr>
  </w:style>
  <w:style w:type="paragraph" w:styleId="872">
    <w:name w:val="table of figures"/>
    <w:basedOn w:val="873"/>
    <w:next w:val="873"/>
    <w:uiPriority w:val="99"/>
    <w:unhideWhenUsed/>
    <w:pPr>
      <w:pBdr/>
      <w:spacing w:after="0" w:afterAutospacing="0"/>
      <w:ind/>
    </w:pPr>
  </w:style>
  <w:style w:type="paragraph" w:styleId="873" w:default="1">
    <w:name w:val="Normal"/>
    <w:pPr>
      <w:widowControl w:val="false"/>
      <w:pBdr/>
      <w:spacing/>
      <w:ind/>
      <w:jc w:val="both"/>
    </w:pPr>
    <w:rPr>
      <w:rFonts w:ascii="等线" w:eastAsia="等线" w:cs="Arial"/>
      <w:sz w:val="21"/>
      <w:szCs w:val="22"/>
      <w:lang w:val="en-US" w:eastAsia="zh-CN" w:bidi="ar-SA"/>
    </w:rPr>
  </w:style>
  <w:style w:type="paragraph" w:styleId="874">
    <w:name w:val="Heading 1"/>
    <w:basedOn w:val="873"/>
    <w:pPr>
      <w:widowControl w:val="true"/>
      <w:pBdr/>
      <w:spacing w:after="100" w:afterAutospacing="1" w:before="100" w:beforeAutospacing="1"/>
      <w:ind/>
      <w:jc w:val="left"/>
      <w:outlineLvl w:val="0"/>
    </w:pPr>
    <w:rPr>
      <w:rFonts w:ascii="宋体" w:eastAsia="宋体" w:cs="宋体"/>
      <w:b/>
      <w:bCs/>
      <w:sz w:val="48"/>
      <w:szCs w:val="48"/>
    </w:rPr>
  </w:style>
  <w:style w:type="paragraph" w:styleId="875">
    <w:name w:val="Heading 2"/>
    <w:basedOn w:val="873"/>
    <w:next w:val="873"/>
    <w:pPr>
      <w:keepNext w:val="true"/>
      <w:keepLines w:val="true"/>
      <w:widowControl w:val="false"/>
      <w:pBdr/>
      <w:spacing w:after="260" w:before="260" w:line="415" w:lineRule="auto"/>
      <w:ind/>
      <w:outlineLvl w:val="1"/>
    </w:pPr>
    <w:rPr>
      <w:rFonts w:ascii="等线 Light" w:eastAsia="等线 Light" w:cs="Times New Roman"/>
      <w:b/>
      <w:bCs/>
      <w:sz w:val="32"/>
      <w:szCs w:val="32"/>
    </w:rPr>
  </w:style>
  <w:style w:type="paragraph" w:styleId="876">
    <w:name w:val="Heading 3"/>
    <w:basedOn w:val="873"/>
    <w:next w:val="873"/>
    <w:pPr>
      <w:keepNext w:val="true"/>
      <w:keepLines w:val="true"/>
      <w:pBdr/>
      <w:spacing w:after="260" w:before="260" w:line="415" w:lineRule="auto"/>
      <w:ind/>
      <w:outlineLvl w:val="2"/>
    </w:pPr>
    <w:rPr>
      <w:b/>
      <w:sz w:val="32"/>
    </w:rPr>
  </w:style>
  <w:style w:type="character" w:styleId="877" w:default="1">
    <w:name w:val="Default Paragraph Font"/>
    <w:pPr>
      <w:pBdr/>
      <w:spacing/>
      <w:ind/>
    </w:pPr>
  </w:style>
  <w:style w:type="character" w:styleId="878">
    <w:name w:val="FollowedHyperlink"/>
    <w:basedOn w:val="877"/>
    <w:pPr>
      <w:pBdr/>
      <w:spacing/>
      <w:ind/>
    </w:pPr>
    <w:rPr>
      <w:color w:val="954f72"/>
      <w:u w:val="single"/>
    </w:rPr>
  </w:style>
  <w:style w:type="character" w:styleId="879">
    <w:name w:val="Hyperlink"/>
    <w:basedOn w:val="877"/>
    <w:pPr>
      <w:pBdr/>
      <w:spacing/>
      <w:ind/>
    </w:pPr>
    <w:rPr>
      <w:color w:val="0563c1"/>
      <w:u w:val="single"/>
    </w:rPr>
  </w:style>
  <w:style w:type="character" w:styleId="880" w:customStyle="1">
    <w:name w:val="Unresolved Mention"/>
    <w:basedOn w:val="877"/>
    <w:pPr>
      <w:pBdr/>
      <w:spacing/>
      <w:ind/>
    </w:pPr>
    <w:rPr>
      <w:color w:val="605e5c"/>
      <w:shd w:val="clear" w:color="auto" w:fill="e1dfdd"/>
    </w:rPr>
  </w:style>
  <w:style w:type="paragraph" w:styleId="881">
    <w:name w:val="List Paragraph"/>
    <w:basedOn w:val="873"/>
    <w:pPr>
      <w:pBdr/>
      <w:spacing/>
      <w:ind w:firstLine="200"/>
    </w:pPr>
  </w:style>
  <w:style w:type="character" w:styleId="882" w:customStyle="1">
    <w:name w:val="ne-text"/>
    <w:basedOn w:val="877"/>
    <w:pPr>
      <w:pBdr/>
      <w:spacing/>
      <w:ind/>
    </w:pPr>
  </w:style>
  <w:style w:type="paragraph" w:styleId="883">
    <w:name w:val="toc 1"/>
    <w:basedOn w:val="873"/>
    <w:next w:val="873"/>
    <w:pPr>
      <w:pBdr/>
      <w:spacing/>
      <w:ind/>
    </w:pPr>
  </w:style>
  <w:style w:type="paragraph" w:styleId="884">
    <w:name w:val="toc 2"/>
    <w:basedOn w:val="873"/>
    <w:next w:val="873"/>
    <w:pPr>
      <w:pBdr/>
      <w:spacing/>
      <w:ind w:left="420"/>
    </w:pPr>
  </w:style>
  <w:style w:type="paragraph" w:styleId="885">
    <w:name w:val="toc 3"/>
    <w:basedOn w:val="873"/>
    <w:next w:val="873"/>
    <w:pPr>
      <w:pBdr/>
      <w:spacing/>
      <w:ind w:left="840"/>
    </w:pPr>
  </w:style>
  <w:style w:type="paragraph" w:styleId="886">
    <w:name w:val="toc 4"/>
    <w:basedOn w:val="873"/>
    <w:next w:val="873"/>
    <w:pPr>
      <w:pBdr/>
      <w:spacing/>
      <w:ind w:left="1260"/>
    </w:pPr>
  </w:style>
  <w:style w:type="paragraph" w:styleId="887">
    <w:name w:val="toc 5"/>
    <w:basedOn w:val="873"/>
    <w:next w:val="873"/>
    <w:pPr>
      <w:pBdr/>
      <w:spacing/>
      <w:ind w:left="1680"/>
    </w:pPr>
  </w:style>
  <w:style w:type="paragraph" w:styleId="888">
    <w:name w:val="Header"/>
    <w:basedOn w:val="873"/>
    <w:pPr>
      <w:pBdr>
        <w:bottom w:val="single" w:color="000000" w:sz="6" w:space="1"/>
      </w:pBdr>
      <w:tabs>
        <w:tab w:val="center" w:leader="none" w:pos="4153"/>
        <w:tab w:val="right" w:leader="none" w:pos="8307"/>
      </w:tabs>
      <w:spacing/>
      <w:ind/>
      <w:jc w:val="center"/>
    </w:pPr>
    <w:rPr>
      <w:sz w:val="18"/>
    </w:rPr>
  </w:style>
  <w:style w:type="paragraph" w:styleId="889">
    <w:name w:val="Footer"/>
    <w:basedOn w:val="873"/>
    <w:pPr>
      <w:pBdr/>
      <w:tabs>
        <w:tab w:val="center" w:leader="none" w:pos="4153"/>
        <w:tab w:val="right" w:leader="none" w:pos="8307"/>
      </w:tabs>
      <w:spacing/>
      <w:ind/>
      <w:jc w:val="left"/>
    </w:pPr>
    <w:rPr>
      <w:sz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s://www.nslookup.io/domains/bpb.yousef.isegaro.com/dns-records/" TargetMode="External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Application>ONLYOFFICE/8.2.0.143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荼 神</dc:creator>
  <cp:revision>7</cp:revision>
  <dcterms:created xsi:type="dcterms:W3CDTF">2024-10-16T13:26:00Z</dcterms:created>
  <dcterms:modified xsi:type="dcterms:W3CDTF">2024-11-25T04:02:53Z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A4718F224D224B60A02AC52D0FCA3639_12</vt:lpwstr>
  </property>
</Properties>
</file>